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9CBF27" w14:textId="77777777" w:rsidR="00D57479" w:rsidRDefault="00D57479" w:rsidP="00224640">
      <w:pPr>
        <w:pStyle w:val="Title"/>
        <w:rPr>
          <w:rStyle w:val="Emphasis"/>
        </w:rPr>
      </w:pPr>
      <w:r>
        <w:rPr>
          <w:rStyle w:val="Emphasis"/>
        </w:rPr>
        <w:t>Digital Logic</w:t>
      </w:r>
    </w:p>
    <w:p w14:paraId="59554ED9" w14:textId="77777777" w:rsidR="00D57479" w:rsidRDefault="00D57479" w:rsidP="00224640">
      <w:pPr>
        <w:pStyle w:val="Title"/>
      </w:pPr>
      <w:r>
        <w:rPr>
          <w:rStyle w:val="Emphasis"/>
        </w:rPr>
        <w:t>Practical</w:t>
      </w:r>
      <w:r w:rsidR="00224640" w:rsidRPr="000040C5">
        <w:t xml:space="preserve"> </w:t>
      </w:r>
    </w:p>
    <w:p w14:paraId="731768CD" w14:textId="1578E0D0" w:rsidR="002E626B" w:rsidRPr="000040C5" w:rsidRDefault="00D57479" w:rsidP="00224640">
      <w:pPr>
        <w:pStyle w:val="Title"/>
      </w:pPr>
      <w:r>
        <w:t>Lab Report</w:t>
      </w:r>
    </w:p>
    <w:p w14:paraId="641C6865" w14:textId="2EDF3588" w:rsidR="00C31B26" w:rsidRPr="000040C5" w:rsidRDefault="00265800" w:rsidP="00224640">
      <w:pPr>
        <w:pStyle w:val="Subtitle"/>
      </w:pPr>
      <w:r>
        <w:t>Latches and Flip Flops</w:t>
      </w:r>
    </w:p>
    <w:p w14:paraId="30DDE87F" w14:textId="77777777" w:rsidR="00C31B26" w:rsidRPr="000040C5" w:rsidRDefault="00D820F9" w:rsidP="00224640">
      <w:pPr>
        <w:pStyle w:val="CoverHead1"/>
      </w:pPr>
      <w:sdt>
        <w:sdtPr>
          <w:id w:val="-30888360"/>
          <w:placeholder>
            <w:docPart w:val="4DAC2F47D1F84EBFB4A8695C7F963847"/>
          </w:placeholder>
          <w:temporary/>
          <w:showingPlcHdr/>
          <w15:appearance w15:val="hidden"/>
        </w:sdtPr>
        <w:sdtEndPr/>
        <w:sdtContent>
          <w:r w:rsidR="00224640" w:rsidRPr="000040C5">
            <w:t>Student:</w:t>
          </w:r>
        </w:sdtContent>
      </w:sdt>
    </w:p>
    <w:p w14:paraId="4C2D2900" w14:textId="2C775EED" w:rsidR="00C31B26" w:rsidRPr="000040C5" w:rsidRDefault="00265800" w:rsidP="00224640">
      <w:pPr>
        <w:pStyle w:val="CoverHead2"/>
      </w:pPr>
      <w:r>
        <w:t>Abhiroop Mukherjee</w:t>
      </w:r>
    </w:p>
    <w:p w14:paraId="7B8ACF2C" w14:textId="77777777" w:rsidR="00224640" w:rsidRPr="000040C5" w:rsidRDefault="00D820F9" w:rsidP="00224640">
      <w:pPr>
        <w:pStyle w:val="CoverHead1"/>
      </w:pPr>
      <w:sdt>
        <w:sdtPr>
          <w:id w:val="-978144679"/>
          <w:placeholder>
            <w:docPart w:val="F6EC0B9D59274D0CB0F5DB8E4EF65555"/>
          </w:placeholder>
          <w:temporary/>
          <w:showingPlcHdr/>
          <w15:appearance w15:val="hidden"/>
        </w:sdtPr>
        <w:sdtEndPr/>
        <w:sdtContent>
          <w:r w:rsidR="00224640" w:rsidRPr="000040C5">
            <w:t>Teacher:</w:t>
          </w:r>
        </w:sdtContent>
      </w:sdt>
    </w:p>
    <w:p w14:paraId="1D43F7E6" w14:textId="1011CFA3" w:rsidR="00EB387D" w:rsidRDefault="00EB387D" w:rsidP="00EB387D">
      <w:pPr>
        <w:pStyle w:val="CoverHead2"/>
      </w:pPr>
      <w:r>
        <w:t>Prof. Surajeet Ghosh</w:t>
      </w:r>
    </w:p>
    <w:p w14:paraId="173AB396" w14:textId="1B4E4F34" w:rsidR="00EB6826" w:rsidRPr="000040C5" w:rsidRDefault="00EB387D" w:rsidP="006C67DE">
      <w:pPr>
        <w:pStyle w:val="CoverHead2"/>
      </w:pPr>
      <w:r>
        <w:t>Prof. Sekhar Mandal</w:t>
      </w:r>
    </w:p>
    <w:p w14:paraId="42084AD9" w14:textId="77777777" w:rsidR="00224640" w:rsidRPr="000040C5" w:rsidRDefault="00D820F9" w:rsidP="00224640">
      <w:pPr>
        <w:pStyle w:val="CoverHead1"/>
      </w:pPr>
      <w:sdt>
        <w:sdtPr>
          <w:id w:val="-1976748250"/>
          <w:placeholder>
            <w:docPart w:val="56F875DD3CFF4A93829E62F2700019A6"/>
          </w:placeholder>
          <w:temporary/>
          <w:showingPlcHdr/>
          <w15:appearance w15:val="hidden"/>
        </w:sdtPr>
        <w:sdtEndPr/>
        <w:sdtContent>
          <w:r w:rsidR="00224640" w:rsidRPr="000040C5">
            <w:t>Course:</w:t>
          </w:r>
        </w:sdtContent>
      </w:sdt>
    </w:p>
    <w:p w14:paraId="532C3A00" w14:textId="1F0FC5AD" w:rsidR="00EB6826" w:rsidRPr="000040C5" w:rsidRDefault="000F5E1A" w:rsidP="00224640">
      <w:pPr>
        <w:pStyle w:val="CoverHead2"/>
      </w:pPr>
      <w:sdt>
        <w:sdtPr>
          <w:alias w:val="Title"/>
          <w:tag w:val=""/>
          <w:id w:val="-1762127408"/>
          <w:placeholder>
            <w:docPart w:val="F4D471E90B7E4A3C94F44D6D02621B6E"/>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rsidRPr="00AB4955">
            <w:t>Digital Logic Laboratory (CS351)</w:t>
          </w:r>
        </w:sdtContent>
      </w:sdt>
    </w:p>
    <w:p w14:paraId="62BA03AA" w14:textId="2F3D3A68" w:rsidR="00EB6826" w:rsidRDefault="00EB6826" w:rsidP="008606AB">
      <w:r w:rsidRPr="000040C5">
        <w:br w:type="page"/>
      </w:r>
      <w:r w:rsidR="00D1333B">
        <w:rPr>
          <w:noProof/>
        </w:rPr>
        <w:lastRenderedPageBreak/>
        <w:drawing>
          <wp:inline distT="0" distB="0" distL="0" distR="0" wp14:anchorId="4342A9EC" wp14:editId="0970A2AC">
            <wp:extent cx="4873191" cy="842043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5465" cy="8424361"/>
                    </a:xfrm>
                    <a:prstGeom prst="rect">
                      <a:avLst/>
                    </a:prstGeom>
                  </pic:spPr>
                </pic:pic>
              </a:graphicData>
            </a:graphic>
          </wp:inline>
        </w:drawing>
      </w:r>
    </w:p>
    <w:p w14:paraId="5AF67BED" w14:textId="3F2BCA2F" w:rsidR="00FB0082" w:rsidRDefault="00FB0082" w:rsidP="008606AB">
      <w:r>
        <w:rPr>
          <w:noProof/>
        </w:rPr>
        <w:lastRenderedPageBreak/>
        <w:drawing>
          <wp:inline distT="0" distB="0" distL="0" distR="0" wp14:anchorId="2EE852D6" wp14:editId="4F91BAD2">
            <wp:extent cx="4583383" cy="8436334"/>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6450" cy="8441980"/>
                    </a:xfrm>
                    <a:prstGeom prst="rect">
                      <a:avLst/>
                    </a:prstGeom>
                  </pic:spPr>
                </pic:pic>
              </a:graphicData>
            </a:graphic>
          </wp:inline>
        </w:drawing>
      </w:r>
    </w:p>
    <w:p w14:paraId="5EC680D0" w14:textId="77777777" w:rsidR="00E851B5" w:rsidRDefault="00E851B5" w:rsidP="00E851B5">
      <w:pPr>
        <w:pStyle w:val="Heading2"/>
      </w:pPr>
      <w:r>
        <w:lastRenderedPageBreak/>
        <w:t>Inputs / Outputs:</w:t>
      </w:r>
    </w:p>
    <w:p w14:paraId="00489C69" w14:textId="1DABB3C8" w:rsidR="00E851B5" w:rsidRDefault="009F664A" w:rsidP="00E851B5">
      <w:pPr>
        <w:rPr>
          <w:b/>
          <w:bCs/>
        </w:rPr>
      </w:pPr>
      <w:r w:rsidRPr="005D258F">
        <w:rPr>
          <w:b/>
          <w:bCs/>
          <w:noProof/>
        </w:rPr>
        <w:drawing>
          <wp:anchor distT="0" distB="0" distL="114300" distR="114300" simplePos="0" relativeHeight="251661312" behindDoc="0" locked="0" layoutInCell="1" allowOverlap="1" wp14:anchorId="3CEAC0A5" wp14:editId="642E205E">
            <wp:simplePos x="0" y="0"/>
            <wp:positionH relativeFrom="margin">
              <wp:align>center</wp:align>
            </wp:positionH>
            <wp:positionV relativeFrom="paragraph">
              <wp:posOffset>4040284</wp:posOffset>
            </wp:positionV>
            <wp:extent cx="3070225" cy="3465195"/>
            <wp:effectExtent l="19050" t="19050" r="15875" b="2095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070225" cy="34651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42533" w:rsidRPr="005D258F">
        <w:rPr>
          <w:b/>
          <w:bCs/>
          <w:noProof/>
        </w:rPr>
        <w:drawing>
          <wp:anchor distT="0" distB="0" distL="114300" distR="114300" simplePos="0" relativeHeight="251659264" behindDoc="0" locked="0" layoutInCell="1" allowOverlap="1" wp14:anchorId="7CA50A62" wp14:editId="2DF8E28F">
            <wp:simplePos x="0" y="0"/>
            <wp:positionH relativeFrom="margin">
              <wp:align>center</wp:align>
            </wp:positionH>
            <wp:positionV relativeFrom="paragraph">
              <wp:posOffset>321945</wp:posOffset>
            </wp:positionV>
            <wp:extent cx="3169285" cy="3465195"/>
            <wp:effectExtent l="19050" t="19050" r="12065" b="20955"/>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rotWithShape="1">
                    <a:blip r:embed="rId13">
                      <a:extLst>
                        <a:ext uri="{28A0092B-C50C-407E-A947-70E740481C1C}">
                          <a14:useLocalDpi xmlns:a14="http://schemas.microsoft.com/office/drawing/2010/main" val="0"/>
                        </a:ext>
                      </a:extLst>
                    </a:blip>
                    <a:srcRect r="5594"/>
                    <a:stretch/>
                  </pic:blipFill>
                  <pic:spPr bwMode="auto">
                    <a:xfrm>
                      <a:off x="0" y="0"/>
                      <a:ext cx="3169285" cy="34651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1B5" w:rsidRPr="005D258F">
        <w:rPr>
          <w:b/>
          <w:bCs/>
          <w:noProof/>
        </w:rPr>
        <mc:AlternateContent>
          <mc:Choice Requires="wps">
            <w:drawing>
              <wp:anchor distT="0" distB="0" distL="114300" distR="114300" simplePos="0" relativeHeight="251660288" behindDoc="0" locked="0" layoutInCell="1" allowOverlap="1" wp14:anchorId="3C398B3F" wp14:editId="6B9AEAD0">
                <wp:simplePos x="0" y="0"/>
                <wp:positionH relativeFrom="column">
                  <wp:posOffset>425450</wp:posOffset>
                </wp:positionH>
                <wp:positionV relativeFrom="paragraph">
                  <wp:posOffset>3789680</wp:posOffset>
                </wp:positionV>
                <wp:extent cx="5130800" cy="635"/>
                <wp:effectExtent l="0" t="0" r="0" b="0"/>
                <wp:wrapSquare wrapText="bothSides"/>
                <wp:docPr id="151" name="Text Box 151"/>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5006F492" w14:textId="6CBAE9DE" w:rsidR="00E851B5" w:rsidRPr="00E9007F" w:rsidRDefault="00E851B5" w:rsidP="00E851B5">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ml:space="preserve">: </w:t>
                            </w:r>
                            <w:r w:rsidR="009F664A">
                              <w:rPr>
                                <w:sz w:val="22"/>
                                <w:szCs w:val="22"/>
                              </w:rPr>
                              <w:t>S’ = 0, R’ = 1; Q = 1, Q’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398B3F" id="_x0000_t202" coordsize="21600,21600" o:spt="202" path="m,l,21600r21600,l21600,xe">
                <v:stroke joinstyle="miter"/>
                <v:path gradientshapeok="t" o:connecttype="rect"/>
              </v:shapetype>
              <v:shape id="Text Box 151" o:spid="_x0000_s1026" type="#_x0000_t202" style="position:absolute;margin-left:33.5pt;margin-top:298.4pt;width:40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" stroked="f">
                <v:textbox style="mso-fit-shape-to-text:t" inset="0,0,0,0">
                  <w:txbxContent>
                    <w:p w14:paraId="5006F492" w14:textId="6CBAE9DE" w:rsidR="00E851B5" w:rsidRPr="00E9007F" w:rsidRDefault="00E851B5" w:rsidP="00E851B5">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ml:space="preserve">: </w:t>
                      </w:r>
                      <w:r w:rsidR="009F664A">
                        <w:rPr>
                          <w:sz w:val="22"/>
                          <w:szCs w:val="22"/>
                        </w:rPr>
                        <w:t>S’ = 0, R’ = 1; Q = 1, Q’ = 0</w:t>
                      </w:r>
                    </w:p>
                  </w:txbxContent>
                </v:textbox>
                <w10:wrap type="square"/>
              </v:shape>
            </w:pict>
          </mc:Fallback>
        </mc:AlternateContent>
      </w:r>
      <w:r w:rsidR="00E851B5" w:rsidRPr="005D258F">
        <w:rPr>
          <w:b/>
          <w:bCs/>
          <w:noProof/>
        </w:rPr>
        <mc:AlternateContent>
          <mc:Choice Requires="wps">
            <w:drawing>
              <wp:anchor distT="0" distB="0" distL="114300" distR="114300" simplePos="0" relativeHeight="251662336" behindDoc="0" locked="0" layoutInCell="1" allowOverlap="1" wp14:anchorId="6FFBCE18" wp14:editId="2A1E542C">
                <wp:simplePos x="0" y="0"/>
                <wp:positionH relativeFrom="margin">
                  <wp:posOffset>422694</wp:posOffset>
                </wp:positionH>
                <wp:positionV relativeFrom="paragraph">
                  <wp:posOffset>7578725</wp:posOffset>
                </wp:positionV>
                <wp:extent cx="5130800" cy="635"/>
                <wp:effectExtent l="0" t="0" r="0" b="635"/>
                <wp:wrapSquare wrapText="bothSides"/>
                <wp:docPr id="152" name="Text Box 152"/>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2146D7D2" w14:textId="03F20E6B" w:rsidR="00E851B5" w:rsidRPr="00E9007F" w:rsidRDefault="00E851B5" w:rsidP="00E851B5">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w:t>
                            </w:r>
                            <w:r w:rsidR="009F664A">
                              <w:rPr>
                                <w:sz w:val="22"/>
                                <w:szCs w:val="22"/>
                              </w:rPr>
                              <w:t xml:space="preserve">S’ = </w:t>
                            </w:r>
                            <w:r w:rsidR="009F664A">
                              <w:rPr>
                                <w:sz w:val="22"/>
                                <w:szCs w:val="22"/>
                              </w:rPr>
                              <w:t>1</w:t>
                            </w:r>
                            <w:r w:rsidR="009F664A">
                              <w:rPr>
                                <w:sz w:val="22"/>
                                <w:szCs w:val="22"/>
                              </w:rPr>
                              <w:t xml:space="preserve">, R’ = </w:t>
                            </w:r>
                            <w:r w:rsidR="009F664A">
                              <w:rPr>
                                <w:sz w:val="22"/>
                                <w:szCs w:val="22"/>
                              </w:rPr>
                              <w:t>0</w:t>
                            </w:r>
                            <w:r w:rsidR="009F664A">
                              <w:rPr>
                                <w:sz w:val="22"/>
                                <w:szCs w:val="22"/>
                              </w:rPr>
                              <w:t xml:space="preserve">; Q = </w:t>
                            </w:r>
                            <w:r w:rsidR="009F664A">
                              <w:rPr>
                                <w:sz w:val="22"/>
                                <w:szCs w:val="22"/>
                              </w:rPr>
                              <w:t>0</w:t>
                            </w:r>
                            <w:r w:rsidR="009F664A">
                              <w:rPr>
                                <w:sz w:val="22"/>
                                <w:szCs w:val="22"/>
                              </w:rPr>
                              <w:t xml:space="preserve">, Q’ = </w:t>
                            </w:r>
                            <w:r w:rsidR="009F664A">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BCE18" id="Text Box 152" o:spid="_x0000_s1027" type="#_x0000_t202" style="position:absolute;margin-left:33.3pt;margin-top:596.75pt;width:404pt;height:.0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" stroked="f">
                <v:textbox style="mso-fit-shape-to-text:t" inset="0,0,0,0">
                  <w:txbxContent>
                    <w:p w14:paraId="2146D7D2" w14:textId="03F20E6B" w:rsidR="00E851B5" w:rsidRPr="00E9007F" w:rsidRDefault="00E851B5" w:rsidP="00E851B5">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w:t>
                      </w:r>
                      <w:r w:rsidR="009F664A">
                        <w:rPr>
                          <w:sz w:val="22"/>
                          <w:szCs w:val="22"/>
                        </w:rPr>
                        <w:t xml:space="preserve">S’ = </w:t>
                      </w:r>
                      <w:r w:rsidR="009F664A">
                        <w:rPr>
                          <w:sz w:val="22"/>
                          <w:szCs w:val="22"/>
                        </w:rPr>
                        <w:t>1</w:t>
                      </w:r>
                      <w:r w:rsidR="009F664A">
                        <w:rPr>
                          <w:sz w:val="22"/>
                          <w:szCs w:val="22"/>
                        </w:rPr>
                        <w:t xml:space="preserve">, R’ = </w:t>
                      </w:r>
                      <w:r w:rsidR="009F664A">
                        <w:rPr>
                          <w:sz w:val="22"/>
                          <w:szCs w:val="22"/>
                        </w:rPr>
                        <w:t>0</w:t>
                      </w:r>
                      <w:r w:rsidR="009F664A">
                        <w:rPr>
                          <w:sz w:val="22"/>
                          <w:szCs w:val="22"/>
                        </w:rPr>
                        <w:t xml:space="preserve">; Q = </w:t>
                      </w:r>
                      <w:r w:rsidR="009F664A">
                        <w:rPr>
                          <w:sz w:val="22"/>
                          <w:szCs w:val="22"/>
                        </w:rPr>
                        <w:t>0</w:t>
                      </w:r>
                      <w:r w:rsidR="009F664A">
                        <w:rPr>
                          <w:sz w:val="22"/>
                          <w:szCs w:val="22"/>
                        </w:rPr>
                        <w:t xml:space="preserve">, Q’ = </w:t>
                      </w:r>
                      <w:r w:rsidR="009F664A">
                        <w:rPr>
                          <w:sz w:val="22"/>
                          <w:szCs w:val="22"/>
                        </w:rPr>
                        <w:t>1</w:t>
                      </w:r>
                    </w:p>
                  </w:txbxContent>
                </v:textbox>
                <w10:wrap type="square" anchorx="margin"/>
              </v:shape>
            </w:pict>
          </mc:Fallback>
        </mc:AlternateContent>
      </w:r>
      <w:r w:rsidR="00E851B5">
        <w:rPr>
          <w:b/>
          <w:bCs/>
        </w:rPr>
        <w:br w:type="page"/>
      </w:r>
    </w:p>
    <w:p w14:paraId="0DF83E4D" w14:textId="542D48DB" w:rsidR="00FB0082" w:rsidRDefault="000F39F0" w:rsidP="008606AB">
      <w:r>
        <w:rPr>
          <w:noProof/>
        </w:rPr>
        <w:lastRenderedPageBreak/>
        <w:drawing>
          <wp:inline distT="0" distB="0" distL="0" distR="0" wp14:anchorId="635545DD" wp14:editId="4CF00343">
            <wp:extent cx="4703301" cy="815803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4391" cy="8159930"/>
                    </a:xfrm>
                    <a:prstGeom prst="rect">
                      <a:avLst/>
                    </a:prstGeom>
                  </pic:spPr>
                </pic:pic>
              </a:graphicData>
            </a:graphic>
          </wp:inline>
        </w:drawing>
      </w:r>
    </w:p>
    <w:p w14:paraId="6850DF62" w14:textId="2EB9F928" w:rsidR="000F39F0" w:rsidRDefault="000F39F0" w:rsidP="008606AB"/>
    <w:p w14:paraId="14DA96FE" w14:textId="77777777" w:rsidR="000F39F0" w:rsidRDefault="000F39F0" w:rsidP="000F39F0">
      <w:pPr>
        <w:pStyle w:val="Heading2"/>
      </w:pPr>
      <w:r>
        <w:lastRenderedPageBreak/>
        <w:t>Inputs / Outputs:</w:t>
      </w:r>
    </w:p>
    <w:p w14:paraId="20DF4B0B" w14:textId="5C78DE34" w:rsidR="000F39F0" w:rsidRDefault="00F364A6" w:rsidP="000F39F0">
      <w:pPr>
        <w:rPr>
          <w:b/>
          <w:bCs/>
        </w:rPr>
      </w:pPr>
      <w:r w:rsidRPr="005D258F">
        <w:rPr>
          <w:b/>
          <w:bCs/>
          <w:noProof/>
        </w:rPr>
        <w:drawing>
          <wp:anchor distT="0" distB="0" distL="114300" distR="114300" simplePos="0" relativeHeight="251666432" behindDoc="0" locked="0" layoutInCell="1" allowOverlap="1" wp14:anchorId="314EA463" wp14:editId="0FD2E3CF">
            <wp:simplePos x="0" y="0"/>
            <wp:positionH relativeFrom="margin">
              <wp:posOffset>1668145</wp:posOffset>
            </wp:positionH>
            <wp:positionV relativeFrom="paragraph">
              <wp:posOffset>4043045</wp:posOffset>
            </wp:positionV>
            <wp:extent cx="2629535" cy="3465195"/>
            <wp:effectExtent l="19050" t="19050" r="18415" b="209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629535" cy="34651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D258F">
        <w:rPr>
          <w:b/>
          <w:bCs/>
          <w:noProof/>
        </w:rPr>
        <w:drawing>
          <wp:anchor distT="0" distB="0" distL="114300" distR="114300" simplePos="0" relativeHeight="251664384" behindDoc="0" locked="0" layoutInCell="1" allowOverlap="1" wp14:anchorId="301E5D7F" wp14:editId="3E560D87">
            <wp:simplePos x="0" y="0"/>
            <wp:positionH relativeFrom="margin">
              <wp:posOffset>1673225</wp:posOffset>
            </wp:positionH>
            <wp:positionV relativeFrom="paragraph">
              <wp:posOffset>321945</wp:posOffset>
            </wp:positionV>
            <wp:extent cx="2639060" cy="3465195"/>
            <wp:effectExtent l="19050" t="19050" r="27940" b="209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639060" cy="34651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39F0" w:rsidRPr="005D258F">
        <w:rPr>
          <w:b/>
          <w:bCs/>
          <w:noProof/>
        </w:rPr>
        <mc:AlternateContent>
          <mc:Choice Requires="wps">
            <w:drawing>
              <wp:anchor distT="0" distB="0" distL="114300" distR="114300" simplePos="0" relativeHeight="251665408" behindDoc="0" locked="0" layoutInCell="1" allowOverlap="1" wp14:anchorId="425D3C27" wp14:editId="0DD98727">
                <wp:simplePos x="0" y="0"/>
                <wp:positionH relativeFrom="column">
                  <wp:posOffset>425450</wp:posOffset>
                </wp:positionH>
                <wp:positionV relativeFrom="paragraph">
                  <wp:posOffset>3789680</wp:posOffset>
                </wp:positionV>
                <wp:extent cx="513080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5AC5A26C" w14:textId="3044009F" w:rsidR="000F39F0" w:rsidRPr="00E9007F" w:rsidRDefault="000F39F0" w:rsidP="000F39F0">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ml:space="preserve">: </w:t>
                            </w:r>
                            <w:r w:rsidR="00F364A6">
                              <w:rPr>
                                <w:sz w:val="22"/>
                                <w:szCs w:val="22"/>
                              </w:rPr>
                              <w:t xml:space="preserve">D = </w:t>
                            </w:r>
                            <w:r w:rsidR="003A1357">
                              <w:rPr>
                                <w:sz w:val="22"/>
                                <w:szCs w:val="22"/>
                              </w:rPr>
                              <w:t>0</w:t>
                            </w:r>
                            <w:r>
                              <w:rPr>
                                <w:sz w:val="22"/>
                                <w:szCs w:val="22"/>
                              </w:rPr>
                              <w:t>; Q = 1, Q’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D3C27" id="Text Box 4" o:spid="_x0000_s1028" type="#_x0000_t202" style="position:absolute;margin-left:33.5pt;margin-top:298.4pt;width:40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" stroked="f">
                <v:textbox style="mso-fit-shape-to-text:t" inset="0,0,0,0">
                  <w:txbxContent>
                    <w:p w14:paraId="5AC5A26C" w14:textId="3044009F" w:rsidR="000F39F0" w:rsidRPr="00E9007F" w:rsidRDefault="000F39F0" w:rsidP="000F39F0">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ml:space="preserve">: </w:t>
                      </w:r>
                      <w:r w:rsidR="00F364A6">
                        <w:rPr>
                          <w:sz w:val="22"/>
                          <w:szCs w:val="22"/>
                        </w:rPr>
                        <w:t xml:space="preserve">D = </w:t>
                      </w:r>
                      <w:r w:rsidR="003A1357">
                        <w:rPr>
                          <w:sz w:val="22"/>
                          <w:szCs w:val="22"/>
                        </w:rPr>
                        <w:t>0</w:t>
                      </w:r>
                      <w:r>
                        <w:rPr>
                          <w:sz w:val="22"/>
                          <w:szCs w:val="22"/>
                        </w:rPr>
                        <w:t>; Q = 1, Q’ = 0</w:t>
                      </w:r>
                    </w:p>
                  </w:txbxContent>
                </v:textbox>
                <w10:wrap type="square"/>
              </v:shape>
            </w:pict>
          </mc:Fallback>
        </mc:AlternateContent>
      </w:r>
      <w:r w:rsidR="000F39F0" w:rsidRPr="005D258F">
        <w:rPr>
          <w:b/>
          <w:bCs/>
          <w:noProof/>
        </w:rPr>
        <mc:AlternateContent>
          <mc:Choice Requires="wps">
            <w:drawing>
              <wp:anchor distT="0" distB="0" distL="114300" distR="114300" simplePos="0" relativeHeight="251667456" behindDoc="0" locked="0" layoutInCell="1" allowOverlap="1" wp14:anchorId="6D22949E" wp14:editId="5018BCBB">
                <wp:simplePos x="0" y="0"/>
                <wp:positionH relativeFrom="margin">
                  <wp:posOffset>419100</wp:posOffset>
                </wp:positionH>
                <wp:positionV relativeFrom="paragraph">
                  <wp:posOffset>7578090</wp:posOffset>
                </wp:positionV>
                <wp:extent cx="5130800" cy="635"/>
                <wp:effectExtent l="0" t="0" r="0" b="635"/>
                <wp:wrapSquare wrapText="bothSides"/>
                <wp:docPr id="5" name="Text Box 5"/>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50D794A4" w14:textId="2B5F5EC2" w:rsidR="000F39F0" w:rsidRPr="00E9007F" w:rsidRDefault="000F39F0" w:rsidP="000F39F0">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w:t>
                            </w:r>
                            <w:r w:rsidR="003A1357">
                              <w:rPr>
                                <w:sz w:val="22"/>
                                <w:szCs w:val="22"/>
                              </w:rPr>
                              <w:t>D = 1</w:t>
                            </w:r>
                            <w:r>
                              <w:rPr>
                                <w:sz w:val="22"/>
                                <w:szCs w:val="22"/>
                              </w:rPr>
                              <w:t>; Q = 0, Q’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2949E" id="Text Box 5" o:spid="_x0000_s1029" type="#_x0000_t202" style="position:absolute;margin-left:33pt;margin-top:596.7pt;width:404pt;height:.0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" stroked="f">
                <v:textbox style="mso-fit-shape-to-text:t" inset="0,0,0,0">
                  <w:txbxContent>
                    <w:p w14:paraId="50D794A4" w14:textId="2B5F5EC2" w:rsidR="000F39F0" w:rsidRPr="00E9007F" w:rsidRDefault="000F39F0" w:rsidP="000F39F0">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w:t>
                      </w:r>
                      <w:r w:rsidR="003A1357">
                        <w:rPr>
                          <w:sz w:val="22"/>
                          <w:szCs w:val="22"/>
                        </w:rPr>
                        <w:t>D = 1</w:t>
                      </w:r>
                      <w:r>
                        <w:rPr>
                          <w:sz w:val="22"/>
                          <w:szCs w:val="22"/>
                        </w:rPr>
                        <w:t>; Q = 0, Q’ = 1</w:t>
                      </w:r>
                    </w:p>
                  </w:txbxContent>
                </v:textbox>
                <w10:wrap type="square" anchorx="margin"/>
              </v:shape>
            </w:pict>
          </mc:Fallback>
        </mc:AlternateContent>
      </w:r>
      <w:r w:rsidR="000F39F0">
        <w:rPr>
          <w:b/>
          <w:bCs/>
        </w:rPr>
        <w:br w:type="page"/>
      </w:r>
    </w:p>
    <w:p w14:paraId="2F9848E0" w14:textId="632EE6BC" w:rsidR="000F39F0" w:rsidRDefault="00F86808" w:rsidP="008606AB">
      <w:r>
        <w:rPr>
          <w:noProof/>
        </w:rPr>
        <w:lastRenderedPageBreak/>
        <w:drawing>
          <wp:inline distT="0" distB="0" distL="0" distR="0" wp14:anchorId="776FCEDF" wp14:editId="2FF56331">
            <wp:extent cx="4853887" cy="8332967"/>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5592" cy="8335894"/>
                    </a:xfrm>
                    <a:prstGeom prst="rect">
                      <a:avLst/>
                    </a:prstGeom>
                  </pic:spPr>
                </pic:pic>
              </a:graphicData>
            </a:graphic>
          </wp:inline>
        </w:drawing>
      </w:r>
    </w:p>
    <w:p w14:paraId="19569B1B" w14:textId="73EB14B5" w:rsidR="00F86808" w:rsidRDefault="003B0A41" w:rsidP="008606AB">
      <w:r>
        <w:rPr>
          <w:noProof/>
        </w:rPr>
        <w:lastRenderedPageBreak/>
        <w:drawing>
          <wp:inline distT="0" distB="0" distL="0" distR="0" wp14:anchorId="7B79306A" wp14:editId="245F00CF">
            <wp:extent cx="4743883" cy="8444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4879" cy="8446059"/>
                    </a:xfrm>
                    <a:prstGeom prst="rect">
                      <a:avLst/>
                    </a:prstGeom>
                  </pic:spPr>
                </pic:pic>
              </a:graphicData>
            </a:graphic>
          </wp:inline>
        </w:drawing>
      </w:r>
    </w:p>
    <w:p w14:paraId="592A0C27" w14:textId="77777777" w:rsidR="006A0263" w:rsidRDefault="006A0263" w:rsidP="006A0263">
      <w:pPr>
        <w:pStyle w:val="Heading2"/>
      </w:pPr>
      <w:r>
        <w:lastRenderedPageBreak/>
        <w:t>Inputs / Outputs:</w:t>
      </w:r>
    </w:p>
    <w:p w14:paraId="3D2114E7" w14:textId="0DFFA7D7" w:rsidR="006A0263" w:rsidRDefault="00BA1B4C" w:rsidP="006A0263">
      <w:pPr>
        <w:rPr>
          <w:b/>
          <w:bCs/>
        </w:rPr>
      </w:pPr>
      <w:r w:rsidRPr="005D258F">
        <w:rPr>
          <w:b/>
          <w:bCs/>
          <w:noProof/>
        </w:rPr>
        <w:drawing>
          <wp:anchor distT="0" distB="0" distL="114300" distR="114300" simplePos="0" relativeHeight="251671552" behindDoc="0" locked="0" layoutInCell="1" allowOverlap="1" wp14:anchorId="392BA880" wp14:editId="29DE4B11">
            <wp:simplePos x="0" y="0"/>
            <wp:positionH relativeFrom="margin">
              <wp:posOffset>1670685</wp:posOffset>
            </wp:positionH>
            <wp:positionV relativeFrom="paragraph">
              <wp:posOffset>4156075</wp:posOffset>
            </wp:positionV>
            <wp:extent cx="2629535" cy="3239135"/>
            <wp:effectExtent l="19050" t="19050" r="18415" b="184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629535" cy="32391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A0263" w:rsidRPr="005D258F">
        <w:rPr>
          <w:b/>
          <w:bCs/>
          <w:noProof/>
        </w:rPr>
        <w:drawing>
          <wp:anchor distT="0" distB="0" distL="114300" distR="114300" simplePos="0" relativeHeight="251669504" behindDoc="0" locked="0" layoutInCell="1" allowOverlap="1" wp14:anchorId="2DD6E44C" wp14:editId="23D6A1BF">
            <wp:simplePos x="0" y="0"/>
            <wp:positionH relativeFrom="margin">
              <wp:posOffset>1670685</wp:posOffset>
            </wp:positionH>
            <wp:positionV relativeFrom="paragraph">
              <wp:posOffset>441960</wp:posOffset>
            </wp:positionV>
            <wp:extent cx="2639060" cy="3223895"/>
            <wp:effectExtent l="19050" t="19050" r="27940" b="146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9060" cy="3223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0263" w:rsidRPr="005D258F">
        <w:rPr>
          <w:b/>
          <w:bCs/>
          <w:noProof/>
        </w:rPr>
        <mc:AlternateContent>
          <mc:Choice Requires="wps">
            <w:drawing>
              <wp:anchor distT="0" distB="0" distL="114300" distR="114300" simplePos="0" relativeHeight="251670528" behindDoc="0" locked="0" layoutInCell="1" allowOverlap="1" wp14:anchorId="475B7040" wp14:editId="19EE14A7">
                <wp:simplePos x="0" y="0"/>
                <wp:positionH relativeFrom="column">
                  <wp:posOffset>425450</wp:posOffset>
                </wp:positionH>
                <wp:positionV relativeFrom="paragraph">
                  <wp:posOffset>3789680</wp:posOffset>
                </wp:positionV>
                <wp:extent cx="51308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154342A2" w14:textId="7DDCC1DC" w:rsidR="006A0263" w:rsidRPr="00E9007F" w:rsidRDefault="006A0263" w:rsidP="006A0263">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ml:space="preserve">: </w:t>
                            </w:r>
                            <w:r w:rsidR="00BA1B4C">
                              <w:rPr>
                                <w:sz w:val="22"/>
                                <w:szCs w:val="22"/>
                              </w:rPr>
                              <w:t xml:space="preserve">Q(t) = 0, J = 0, K = 0; Q(t+1) = </w:t>
                            </w:r>
                            <w:r w:rsidR="00B27281">
                              <w:rPr>
                                <w:sz w:val="22"/>
                                <w:szCs w:val="22"/>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B7040" id="Text Box 14" o:spid="_x0000_s1030" type="#_x0000_t202" style="position:absolute;margin-left:33.5pt;margin-top:298.4pt;width:40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" stroked="f">
                <v:textbox style="mso-fit-shape-to-text:t" inset="0,0,0,0">
                  <w:txbxContent>
                    <w:p w14:paraId="154342A2" w14:textId="7DDCC1DC" w:rsidR="006A0263" w:rsidRPr="00E9007F" w:rsidRDefault="006A0263" w:rsidP="006A0263">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ml:space="preserve">: </w:t>
                      </w:r>
                      <w:r w:rsidR="00BA1B4C">
                        <w:rPr>
                          <w:sz w:val="22"/>
                          <w:szCs w:val="22"/>
                        </w:rPr>
                        <w:t xml:space="preserve">Q(t) = 0, J = 0, K = 0; Q(t+1) = </w:t>
                      </w:r>
                      <w:r w:rsidR="00B27281">
                        <w:rPr>
                          <w:sz w:val="22"/>
                          <w:szCs w:val="22"/>
                        </w:rPr>
                        <w:t>0</w:t>
                      </w:r>
                    </w:p>
                  </w:txbxContent>
                </v:textbox>
                <w10:wrap type="square"/>
              </v:shape>
            </w:pict>
          </mc:Fallback>
        </mc:AlternateContent>
      </w:r>
      <w:r w:rsidR="006A0263" w:rsidRPr="005D258F">
        <w:rPr>
          <w:b/>
          <w:bCs/>
          <w:noProof/>
        </w:rPr>
        <mc:AlternateContent>
          <mc:Choice Requires="wps">
            <w:drawing>
              <wp:anchor distT="0" distB="0" distL="114300" distR="114300" simplePos="0" relativeHeight="251672576" behindDoc="0" locked="0" layoutInCell="1" allowOverlap="1" wp14:anchorId="5D9B167E" wp14:editId="21BAD916">
                <wp:simplePos x="0" y="0"/>
                <wp:positionH relativeFrom="margin">
                  <wp:posOffset>419100</wp:posOffset>
                </wp:positionH>
                <wp:positionV relativeFrom="paragraph">
                  <wp:posOffset>7578090</wp:posOffset>
                </wp:positionV>
                <wp:extent cx="5130800" cy="635"/>
                <wp:effectExtent l="0" t="0" r="0" b="635"/>
                <wp:wrapSquare wrapText="bothSides"/>
                <wp:docPr id="17" name="Text Box 17"/>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0B0219A4" w14:textId="497974BE" w:rsidR="006A0263" w:rsidRPr="00E9007F" w:rsidRDefault="006A0263" w:rsidP="006A0263">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w:t>
                            </w:r>
                            <w:r w:rsidR="00B27281">
                              <w:rPr>
                                <w:sz w:val="22"/>
                                <w:szCs w:val="22"/>
                              </w:rPr>
                              <w:t xml:space="preserve">Q(t) = 0, J = 0, K = </w:t>
                            </w:r>
                            <w:r w:rsidR="00B27281">
                              <w:rPr>
                                <w:sz w:val="22"/>
                                <w:szCs w:val="22"/>
                              </w:rPr>
                              <w:t>1</w:t>
                            </w:r>
                            <w:r w:rsidR="00B27281">
                              <w:rPr>
                                <w:sz w:val="22"/>
                                <w:szCs w:val="22"/>
                              </w:rPr>
                              <w:t>; Q(t+1)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B167E" id="Text Box 17" o:spid="_x0000_s1031" type="#_x0000_t202" style="position:absolute;margin-left:33pt;margin-top:596.7pt;width:404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" stroked="f">
                <v:textbox style="mso-fit-shape-to-text:t" inset="0,0,0,0">
                  <w:txbxContent>
                    <w:p w14:paraId="0B0219A4" w14:textId="497974BE" w:rsidR="006A0263" w:rsidRPr="00E9007F" w:rsidRDefault="006A0263" w:rsidP="006A0263">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w:t>
                      </w:r>
                      <w:r w:rsidR="00B27281">
                        <w:rPr>
                          <w:sz w:val="22"/>
                          <w:szCs w:val="22"/>
                        </w:rPr>
                        <w:t xml:space="preserve">Q(t) = 0, J = 0, K = </w:t>
                      </w:r>
                      <w:r w:rsidR="00B27281">
                        <w:rPr>
                          <w:sz w:val="22"/>
                          <w:szCs w:val="22"/>
                        </w:rPr>
                        <w:t>1</w:t>
                      </w:r>
                      <w:r w:rsidR="00B27281">
                        <w:rPr>
                          <w:sz w:val="22"/>
                          <w:szCs w:val="22"/>
                        </w:rPr>
                        <w:t>; Q(t+1) = 0</w:t>
                      </w:r>
                    </w:p>
                  </w:txbxContent>
                </v:textbox>
                <w10:wrap type="square" anchorx="margin"/>
              </v:shape>
            </w:pict>
          </mc:Fallback>
        </mc:AlternateContent>
      </w:r>
      <w:r w:rsidR="006A0263">
        <w:rPr>
          <w:b/>
          <w:bCs/>
        </w:rPr>
        <w:br w:type="page"/>
      </w:r>
    </w:p>
    <w:p w14:paraId="2521EC39" w14:textId="301C4E5D" w:rsidR="00B27281" w:rsidRDefault="007555B9">
      <w:r w:rsidRPr="00B27281">
        <w:lastRenderedPageBreak/>
        <w:drawing>
          <wp:anchor distT="0" distB="0" distL="114300" distR="114300" simplePos="0" relativeHeight="251676672" behindDoc="0" locked="0" layoutInCell="1" allowOverlap="1" wp14:anchorId="5AA29344" wp14:editId="757D0D6B">
            <wp:simplePos x="0" y="0"/>
            <wp:positionH relativeFrom="margin">
              <wp:posOffset>1750060</wp:posOffset>
            </wp:positionH>
            <wp:positionV relativeFrom="paragraph">
              <wp:posOffset>3743960</wp:posOffset>
            </wp:positionV>
            <wp:extent cx="2629535" cy="3227705"/>
            <wp:effectExtent l="19050" t="19050" r="18415" b="1079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629535" cy="32277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27281">
        <w:drawing>
          <wp:anchor distT="0" distB="0" distL="114300" distR="114300" simplePos="0" relativeHeight="251674624" behindDoc="0" locked="0" layoutInCell="1" allowOverlap="1" wp14:anchorId="2769423B" wp14:editId="5DE293A1">
            <wp:simplePos x="0" y="0"/>
            <wp:positionH relativeFrom="margin">
              <wp:posOffset>1755775</wp:posOffset>
            </wp:positionH>
            <wp:positionV relativeFrom="paragraph">
              <wp:posOffset>24765</wp:posOffset>
            </wp:positionV>
            <wp:extent cx="2627630" cy="3223895"/>
            <wp:effectExtent l="19050" t="19050" r="20320" b="146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27630" cy="3223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281" w:rsidRPr="00B27281">
        <mc:AlternateContent>
          <mc:Choice Requires="wps">
            <w:drawing>
              <wp:anchor distT="0" distB="0" distL="114300" distR="114300" simplePos="0" relativeHeight="251677696" behindDoc="0" locked="0" layoutInCell="1" allowOverlap="1" wp14:anchorId="3C1FE80C" wp14:editId="48F70A1F">
                <wp:simplePos x="0" y="0"/>
                <wp:positionH relativeFrom="margin">
                  <wp:posOffset>500380</wp:posOffset>
                </wp:positionH>
                <wp:positionV relativeFrom="paragraph">
                  <wp:posOffset>7143115</wp:posOffset>
                </wp:positionV>
                <wp:extent cx="5130800" cy="635"/>
                <wp:effectExtent l="0" t="0" r="0" b="635"/>
                <wp:wrapSquare wrapText="bothSides"/>
                <wp:docPr id="25" name="Text Box 25"/>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6488D8BA" w14:textId="18143212" w:rsidR="00B27281" w:rsidRPr="00E9007F" w:rsidRDefault="00B27281" w:rsidP="00B27281">
                            <w:pPr>
                              <w:pStyle w:val="Caption"/>
                              <w:spacing w:before="0"/>
                              <w:jc w:val="center"/>
                              <w:rPr>
                                <w:color w:val="808080" w:themeColor="background1" w:themeShade="80"/>
                                <w:sz w:val="22"/>
                                <w:szCs w:val="22"/>
                              </w:rPr>
                            </w:pPr>
                            <w:r w:rsidRPr="00E9007F">
                              <w:rPr>
                                <w:sz w:val="22"/>
                                <w:szCs w:val="22"/>
                              </w:rPr>
                              <w:t xml:space="preserve">Figure </w:t>
                            </w:r>
                            <w:r w:rsidR="007555B9">
                              <w:rPr>
                                <w:sz w:val="22"/>
                                <w:szCs w:val="22"/>
                              </w:rPr>
                              <w:t>4</w:t>
                            </w:r>
                            <w:r w:rsidRPr="00E9007F">
                              <w:rPr>
                                <w:sz w:val="22"/>
                                <w:szCs w:val="22"/>
                              </w:rPr>
                              <w:t xml:space="preserve">: </w:t>
                            </w:r>
                            <w:r>
                              <w:rPr>
                                <w:sz w:val="22"/>
                                <w:szCs w:val="22"/>
                              </w:rPr>
                              <w:t xml:space="preserve">Q(t) = 0, J = </w:t>
                            </w:r>
                            <w:r w:rsidR="007555B9">
                              <w:rPr>
                                <w:sz w:val="22"/>
                                <w:szCs w:val="22"/>
                              </w:rPr>
                              <w:t>1</w:t>
                            </w:r>
                            <w:r>
                              <w:rPr>
                                <w:sz w:val="22"/>
                                <w:szCs w:val="22"/>
                              </w:rPr>
                              <w:t xml:space="preserve">, K = 1; Q(t+1) = </w:t>
                            </w:r>
                            <w:r w:rsidR="007555B9">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FE80C" id="Text Box 25" o:spid="_x0000_s1032" type="#_x0000_t202" style="position:absolute;margin-left:39.4pt;margin-top:562.45pt;width:404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" stroked="f">
                <v:textbox style="mso-fit-shape-to-text:t" inset="0,0,0,0">
                  <w:txbxContent>
                    <w:p w14:paraId="6488D8BA" w14:textId="18143212" w:rsidR="00B27281" w:rsidRPr="00E9007F" w:rsidRDefault="00B27281" w:rsidP="00B27281">
                      <w:pPr>
                        <w:pStyle w:val="Caption"/>
                        <w:spacing w:before="0"/>
                        <w:jc w:val="center"/>
                        <w:rPr>
                          <w:color w:val="808080" w:themeColor="background1" w:themeShade="80"/>
                          <w:sz w:val="22"/>
                          <w:szCs w:val="22"/>
                        </w:rPr>
                      </w:pPr>
                      <w:r w:rsidRPr="00E9007F">
                        <w:rPr>
                          <w:sz w:val="22"/>
                          <w:szCs w:val="22"/>
                        </w:rPr>
                        <w:t xml:space="preserve">Figure </w:t>
                      </w:r>
                      <w:r w:rsidR="007555B9">
                        <w:rPr>
                          <w:sz w:val="22"/>
                          <w:szCs w:val="22"/>
                        </w:rPr>
                        <w:t>4</w:t>
                      </w:r>
                      <w:r w:rsidRPr="00E9007F">
                        <w:rPr>
                          <w:sz w:val="22"/>
                          <w:szCs w:val="22"/>
                        </w:rPr>
                        <w:t xml:space="preserve">: </w:t>
                      </w:r>
                      <w:r>
                        <w:rPr>
                          <w:sz w:val="22"/>
                          <w:szCs w:val="22"/>
                        </w:rPr>
                        <w:t xml:space="preserve">Q(t) = 0, J = </w:t>
                      </w:r>
                      <w:r w:rsidR="007555B9">
                        <w:rPr>
                          <w:sz w:val="22"/>
                          <w:szCs w:val="22"/>
                        </w:rPr>
                        <w:t>1</w:t>
                      </w:r>
                      <w:r>
                        <w:rPr>
                          <w:sz w:val="22"/>
                          <w:szCs w:val="22"/>
                        </w:rPr>
                        <w:t xml:space="preserve">, K = 1; Q(t+1) = </w:t>
                      </w:r>
                      <w:r w:rsidR="007555B9">
                        <w:rPr>
                          <w:sz w:val="22"/>
                          <w:szCs w:val="22"/>
                        </w:rPr>
                        <w:t>1</w:t>
                      </w:r>
                    </w:p>
                  </w:txbxContent>
                </v:textbox>
                <w10:wrap type="square" anchorx="margin"/>
              </v:shape>
            </w:pict>
          </mc:Fallback>
        </mc:AlternateContent>
      </w:r>
      <w:r w:rsidR="00B27281" w:rsidRPr="00B27281">
        <mc:AlternateContent>
          <mc:Choice Requires="wps">
            <w:drawing>
              <wp:anchor distT="0" distB="0" distL="114300" distR="114300" simplePos="0" relativeHeight="251675648" behindDoc="0" locked="0" layoutInCell="1" allowOverlap="1" wp14:anchorId="0B256194" wp14:editId="0F257394">
                <wp:simplePos x="0" y="0"/>
                <wp:positionH relativeFrom="column">
                  <wp:posOffset>506730</wp:posOffset>
                </wp:positionH>
                <wp:positionV relativeFrom="paragraph">
                  <wp:posOffset>3354705</wp:posOffset>
                </wp:positionV>
                <wp:extent cx="51308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025DD389" w14:textId="6ABFAC56" w:rsidR="00B27281" w:rsidRPr="00E9007F" w:rsidRDefault="00B27281" w:rsidP="00B27281">
                            <w:pPr>
                              <w:pStyle w:val="Caption"/>
                              <w:spacing w:before="0"/>
                              <w:jc w:val="center"/>
                              <w:rPr>
                                <w:color w:val="808080" w:themeColor="background1" w:themeShade="80"/>
                                <w:sz w:val="22"/>
                                <w:szCs w:val="22"/>
                              </w:rPr>
                            </w:pPr>
                            <w:r w:rsidRPr="00E9007F">
                              <w:rPr>
                                <w:sz w:val="22"/>
                                <w:szCs w:val="22"/>
                              </w:rPr>
                              <w:t xml:space="preserve">Figure </w:t>
                            </w:r>
                            <w:r>
                              <w:rPr>
                                <w:sz w:val="22"/>
                                <w:szCs w:val="22"/>
                              </w:rPr>
                              <w:t>3</w:t>
                            </w:r>
                            <w:r w:rsidRPr="00E9007F">
                              <w:rPr>
                                <w:sz w:val="22"/>
                                <w:szCs w:val="22"/>
                              </w:rPr>
                              <w:t xml:space="preserve">: </w:t>
                            </w:r>
                            <w:r>
                              <w:rPr>
                                <w:sz w:val="22"/>
                                <w:szCs w:val="22"/>
                              </w:rPr>
                              <w:t xml:space="preserve">Q(t) = 0, J = </w:t>
                            </w:r>
                            <w:r>
                              <w:rPr>
                                <w:sz w:val="22"/>
                                <w:szCs w:val="22"/>
                              </w:rPr>
                              <w:t>1</w:t>
                            </w:r>
                            <w:r>
                              <w:rPr>
                                <w:sz w:val="22"/>
                                <w:szCs w:val="22"/>
                              </w:rPr>
                              <w:t xml:space="preserve">, K = 0; Q(t+1) = </w:t>
                            </w:r>
                            <w:r w:rsidR="007555B9">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56194" id="Text Box 24" o:spid="_x0000_s1033" type="#_x0000_t202" style="position:absolute;margin-left:39.9pt;margin-top:264.15pt;width:40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" stroked="f">
                <v:textbox style="mso-fit-shape-to-text:t" inset="0,0,0,0">
                  <w:txbxContent>
                    <w:p w14:paraId="025DD389" w14:textId="6ABFAC56" w:rsidR="00B27281" w:rsidRPr="00E9007F" w:rsidRDefault="00B27281" w:rsidP="00B27281">
                      <w:pPr>
                        <w:pStyle w:val="Caption"/>
                        <w:spacing w:before="0"/>
                        <w:jc w:val="center"/>
                        <w:rPr>
                          <w:color w:val="808080" w:themeColor="background1" w:themeShade="80"/>
                          <w:sz w:val="22"/>
                          <w:szCs w:val="22"/>
                        </w:rPr>
                      </w:pPr>
                      <w:r w:rsidRPr="00E9007F">
                        <w:rPr>
                          <w:sz w:val="22"/>
                          <w:szCs w:val="22"/>
                        </w:rPr>
                        <w:t xml:space="preserve">Figure </w:t>
                      </w:r>
                      <w:r>
                        <w:rPr>
                          <w:sz w:val="22"/>
                          <w:szCs w:val="22"/>
                        </w:rPr>
                        <w:t>3</w:t>
                      </w:r>
                      <w:r w:rsidRPr="00E9007F">
                        <w:rPr>
                          <w:sz w:val="22"/>
                          <w:szCs w:val="22"/>
                        </w:rPr>
                        <w:t xml:space="preserve">: </w:t>
                      </w:r>
                      <w:r>
                        <w:rPr>
                          <w:sz w:val="22"/>
                          <w:szCs w:val="22"/>
                        </w:rPr>
                        <w:t xml:space="preserve">Q(t) = 0, J = </w:t>
                      </w:r>
                      <w:r>
                        <w:rPr>
                          <w:sz w:val="22"/>
                          <w:szCs w:val="22"/>
                        </w:rPr>
                        <w:t>1</w:t>
                      </w:r>
                      <w:r>
                        <w:rPr>
                          <w:sz w:val="22"/>
                          <w:szCs w:val="22"/>
                        </w:rPr>
                        <w:t xml:space="preserve">, K = 0; Q(t+1) = </w:t>
                      </w:r>
                      <w:r w:rsidR="007555B9">
                        <w:rPr>
                          <w:sz w:val="22"/>
                          <w:szCs w:val="22"/>
                        </w:rPr>
                        <w:t>1</w:t>
                      </w:r>
                    </w:p>
                  </w:txbxContent>
                </v:textbox>
                <w10:wrap type="square"/>
              </v:shape>
            </w:pict>
          </mc:Fallback>
        </mc:AlternateContent>
      </w:r>
      <w:r w:rsidR="00B27281">
        <w:br w:type="page"/>
      </w:r>
    </w:p>
    <w:p w14:paraId="26AAD298" w14:textId="23771B97" w:rsidR="007555B9" w:rsidRDefault="00B75B8A">
      <w:r w:rsidRPr="007555B9">
        <w:lastRenderedPageBreak/>
        <w:drawing>
          <wp:anchor distT="0" distB="0" distL="114300" distR="114300" simplePos="0" relativeHeight="251681792" behindDoc="0" locked="0" layoutInCell="1" allowOverlap="1" wp14:anchorId="7AD78281" wp14:editId="42D23A2E">
            <wp:simplePos x="0" y="0"/>
            <wp:positionH relativeFrom="margin">
              <wp:posOffset>1781810</wp:posOffset>
            </wp:positionH>
            <wp:positionV relativeFrom="paragraph">
              <wp:posOffset>3817620</wp:posOffset>
            </wp:positionV>
            <wp:extent cx="2629535" cy="3179445"/>
            <wp:effectExtent l="19050" t="19050" r="18415" b="209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629535" cy="31794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555B9" w:rsidRPr="007555B9">
        <w:drawing>
          <wp:anchor distT="0" distB="0" distL="114300" distR="114300" simplePos="0" relativeHeight="251679744" behindDoc="0" locked="0" layoutInCell="1" allowOverlap="1" wp14:anchorId="25DB2A99" wp14:editId="23BE1A63">
            <wp:simplePos x="0" y="0"/>
            <wp:positionH relativeFrom="margin">
              <wp:posOffset>1817370</wp:posOffset>
            </wp:positionH>
            <wp:positionV relativeFrom="paragraph">
              <wp:posOffset>40640</wp:posOffset>
            </wp:positionV>
            <wp:extent cx="2573020" cy="3223895"/>
            <wp:effectExtent l="19050" t="19050" r="17780"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573020" cy="3223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55B9" w:rsidRPr="007555B9">
        <mc:AlternateContent>
          <mc:Choice Requires="wps">
            <w:drawing>
              <wp:anchor distT="0" distB="0" distL="114300" distR="114300" simplePos="0" relativeHeight="251680768" behindDoc="0" locked="0" layoutInCell="1" allowOverlap="1" wp14:anchorId="1ED9DE2A" wp14:editId="2B6A2EB9">
                <wp:simplePos x="0" y="0"/>
                <wp:positionH relativeFrom="column">
                  <wp:posOffset>538480</wp:posOffset>
                </wp:positionH>
                <wp:positionV relativeFrom="paragraph">
                  <wp:posOffset>3384550</wp:posOffset>
                </wp:positionV>
                <wp:extent cx="51308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4FC11D8B" w14:textId="21D47572" w:rsidR="007555B9" w:rsidRPr="00E9007F" w:rsidRDefault="007555B9" w:rsidP="007555B9">
                            <w:pPr>
                              <w:pStyle w:val="Caption"/>
                              <w:spacing w:before="0"/>
                              <w:jc w:val="center"/>
                              <w:rPr>
                                <w:color w:val="808080" w:themeColor="background1" w:themeShade="80"/>
                                <w:sz w:val="22"/>
                                <w:szCs w:val="22"/>
                              </w:rPr>
                            </w:pPr>
                            <w:r w:rsidRPr="00E9007F">
                              <w:rPr>
                                <w:sz w:val="22"/>
                                <w:szCs w:val="22"/>
                              </w:rPr>
                              <w:t xml:space="preserve">Figure </w:t>
                            </w:r>
                            <w:r>
                              <w:rPr>
                                <w:sz w:val="22"/>
                                <w:szCs w:val="22"/>
                              </w:rPr>
                              <w:t>5</w:t>
                            </w:r>
                            <w:r w:rsidRPr="00E9007F">
                              <w:rPr>
                                <w:sz w:val="22"/>
                                <w:szCs w:val="22"/>
                              </w:rPr>
                              <w:t xml:space="preserve">: </w:t>
                            </w:r>
                            <w:r>
                              <w:rPr>
                                <w:sz w:val="22"/>
                                <w:szCs w:val="22"/>
                              </w:rPr>
                              <w:t xml:space="preserve">Q(t) = </w:t>
                            </w:r>
                            <w:r w:rsidR="00B75B8A">
                              <w:rPr>
                                <w:sz w:val="22"/>
                                <w:szCs w:val="22"/>
                              </w:rPr>
                              <w:t>1</w:t>
                            </w:r>
                            <w:r>
                              <w:rPr>
                                <w:sz w:val="22"/>
                                <w:szCs w:val="22"/>
                              </w:rPr>
                              <w:t xml:space="preserve">, J = </w:t>
                            </w:r>
                            <w:r w:rsidR="00B75B8A">
                              <w:rPr>
                                <w:sz w:val="22"/>
                                <w:szCs w:val="22"/>
                              </w:rPr>
                              <w:t>0</w:t>
                            </w:r>
                            <w:r>
                              <w:rPr>
                                <w:sz w:val="22"/>
                                <w:szCs w:val="22"/>
                              </w:rPr>
                              <w:t>, K = 0; Q(t+1)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DE2A" id="Text Box 28" o:spid="_x0000_s1034" type="#_x0000_t202" style="position:absolute;margin-left:42.4pt;margin-top:266.5pt;width:40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" stroked="f">
                <v:textbox style="mso-fit-shape-to-text:t" inset="0,0,0,0">
                  <w:txbxContent>
                    <w:p w14:paraId="4FC11D8B" w14:textId="21D47572" w:rsidR="007555B9" w:rsidRPr="00E9007F" w:rsidRDefault="007555B9" w:rsidP="007555B9">
                      <w:pPr>
                        <w:pStyle w:val="Caption"/>
                        <w:spacing w:before="0"/>
                        <w:jc w:val="center"/>
                        <w:rPr>
                          <w:color w:val="808080" w:themeColor="background1" w:themeShade="80"/>
                          <w:sz w:val="22"/>
                          <w:szCs w:val="22"/>
                        </w:rPr>
                      </w:pPr>
                      <w:r w:rsidRPr="00E9007F">
                        <w:rPr>
                          <w:sz w:val="22"/>
                          <w:szCs w:val="22"/>
                        </w:rPr>
                        <w:t xml:space="preserve">Figure </w:t>
                      </w:r>
                      <w:r>
                        <w:rPr>
                          <w:sz w:val="22"/>
                          <w:szCs w:val="22"/>
                        </w:rPr>
                        <w:t>5</w:t>
                      </w:r>
                      <w:r w:rsidRPr="00E9007F">
                        <w:rPr>
                          <w:sz w:val="22"/>
                          <w:szCs w:val="22"/>
                        </w:rPr>
                        <w:t xml:space="preserve">: </w:t>
                      </w:r>
                      <w:r>
                        <w:rPr>
                          <w:sz w:val="22"/>
                          <w:szCs w:val="22"/>
                        </w:rPr>
                        <w:t xml:space="preserve">Q(t) = </w:t>
                      </w:r>
                      <w:r w:rsidR="00B75B8A">
                        <w:rPr>
                          <w:sz w:val="22"/>
                          <w:szCs w:val="22"/>
                        </w:rPr>
                        <w:t>1</w:t>
                      </w:r>
                      <w:r>
                        <w:rPr>
                          <w:sz w:val="22"/>
                          <w:szCs w:val="22"/>
                        </w:rPr>
                        <w:t xml:space="preserve">, J = </w:t>
                      </w:r>
                      <w:r w:rsidR="00B75B8A">
                        <w:rPr>
                          <w:sz w:val="22"/>
                          <w:szCs w:val="22"/>
                        </w:rPr>
                        <w:t>0</w:t>
                      </w:r>
                      <w:r>
                        <w:rPr>
                          <w:sz w:val="22"/>
                          <w:szCs w:val="22"/>
                        </w:rPr>
                        <w:t>, K = 0; Q(t+1) = 1</w:t>
                      </w:r>
                    </w:p>
                  </w:txbxContent>
                </v:textbox>
                <w10:wrap type="square"/>
              </v:shape>
            </w:pict>
          </mc:Fallback>
        </mc:AlternateContent>
      </w:r>
      <w:r w:rsidR="007555B9" w:rsidRPr="007555B9">
        <mc:AlternateContent>
          <mc:Choice Requires="wps">
            <w:drawing>
              <wp:anchor distT="0" distB="0" distL="114300" distR="114300" simplePos="0" relativeHeight="251682816" behindDoc="0" locked="0" layoutInCell="1" allowOverlap="1" wp14:anchorId="4C1A4DB0" wp14:editId="7F9FD2F8">
                <wp:simplePos x="0" y="0"/>
                <wp:positionH relativeFrom="margin">
                  <wp:posOffset>532130</wp:posOffset>
                </wp:positionH>
                <wp:positionV relativeFrom="paragraph">
                  <wp:posOffset>7172960</wp:posOffset>
                </wp:positionV>
                <wp:extent cx="5130800" cy="635"/>
                <wp:effectExtent l="0" t="0" r="0" b="635"/>
                <wp:wrapSquare wrapText="bothSides"/>
                <wp:docPr id="29" name="Text Box 29"/>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4B40E3C2" w14:textId="54386443" w:rsidR="007555B9" w:rsidRPr="00E9007F" w:rsidRDefault="007555B9" w:rsidP="007555B9">
                            <w:pPr>
                              <w:pStyle w:val="Caption"/>
                              <w:spacing w:before="0"/>
                              <w:jc w:val="center"/>
                              <w:rPr>
                                <w:color w:val="808080" w:themeColor="background1" w:themeShade="80"/>
                                <w:sz w:val="22"/>
                                <w:szCs w:val="22"/>
                              </w:rPr>
                            </w:pPr>
                            <w:r w:rsidRPr="00E9007F">
                              <w:rPr>
                                <w:sz w:val="22"/>
                                <w:szCs w:val="22"/>
                              </w:rPr>
                              <w:t xml:space="preserve">Figure </w:t>
                            </w:r>
                            <w:r w:rsidR="00B75B8A">
                              <w:rPr>
                                <w:sz w:val="22"/>
                                <w:szCs w:val="22"/>
                              </w:rPr>
                              <w:t>6</w:t>
                            </w:r>
                            <w:r w:rsidRPr="00E9007F">
                              <w:rPr>
                                <w:sz w:val="22"/>
                                <w:szCs w:val="22"/>
                              </w:rPr>
                              <w:t xml:space="preserve">: </w:t>
                            </w:r>
                            <w:r>
                              <w:rPr>
                                <w:sz w:val="22"/>
                                <w:szCs w:val="22"/>
                              </w:rPr>
                              <w:t xml:space="preserve">Q(t) = </w:t>
                            </w:r>
                            <w:r w:rsidR="00B75B8A">
                              <w:rPr>
                                <w:sz w:val="22"/>
                                <w:szCs w:val="22"/>
                              </w:rPr>
                              <w:t>1</w:t>
                            </w:r>
                            <w:r>
                              <w:rPr>
                                <w:sz w:val="22"/>
                                <w:szCs w:val="22"/>
                              </w:rPr>
                              <w:t xml:space="preserve">, J = </w:t>
                            </w:r>
                            <w:r w:rsidR="00B75B8A">
                              <w:rPr>
                                <w:sz w:val="22"/>
                                <w:szCs w:val="22"/>
                              </w:rPr>
                              <w:t>0</w:t>
                            </w:r>
                            <w:r>
                              <w:rPr>
                                <w:sz w:val="22"/>
                                <w:szCs w:val="22"/>
                              </w:rPr>
                              <w:t xml:space="preserve">, K = 1; Q(t+1) = </w:t>
                            </w:r>
                            <w:r w:rsidR="00B75B8A">
                              <w:rPr>
                                <w:sz w:val="22"/>
                                <w:szCs w:val="22"/>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A4DB0" id="Text Box 29" o:spid="_x0000_s1035" type="#_x0000_t202" style="position:absolute;margin-left:41.9pt;margin-top:564.8pt;width:404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" stroked="f">
                <v:textbox style="mso-fit-shape-to-text:t" inset="0,0,0,0">
                  <w:txbxContent>
                    <w:p w14:paraId="4B40E3C2" w14:textId="54386443" w:rsidR="007555B9" w:rsidRPr="00E9007F" w:rsidRDefault="007555B9" w:rsidP="007555B9">
                      <w:pPr>
                        <w:pStyle w:val="Caption"/>
                        <w:spacing w:before="0"/>
                        <w:jc w:val="center"/>
                        <w:rPr>
                          <w:color w:val="808080" w:themeColor="background1" w:themeShade="80"/>
                          <w:sz w:val="22"/>
                          <w:szCs w:val="22"/>
                        </w:rPr>
                      </w:pPr>
                      <w:r w:rsidRPr="00E9007F">
                        <w:rPr>
                          <w:sz w:val="22"/>
                          <w:szCs w:val="22"/>
                        </w:rPr>
                        <w:t xml:space="preserve">Figure </w:t>
                      </w:r>
                      <w:r w:rsidR="00B75B8A">
                        <w:rPr>
                          <w:sz w:val="22"/>
                          <w:szCs w:val="22"/>
                        </w:rPr>
                        <w:t>6</w:t>
                      </w:r>
                      <w:r w:rsidRPr="00E9007F">
                        <w:rPr>
                          <w:sz w:val="22"/>
                          <w:szCs w:val="22"/>
                        </w:rPr>
                        <w:t xml:space="preserve">: </w:t>
                      </w:r>
                      <w:r>
                        <w:rPr>
                          <w:sz w:val="22"/>
                          <w:szCs w:val="22"/>
                        </w:rPr>
                        <w:t xml:space="preserve">Q(t) = </w:t>
                      </w:r>
                      <w:r w:rsidR="00B75B8A">
                        <w:rPr>
                          <w:sz w:val="22"/>
                          <w:szCs w:val="22"/>
                        </w:rPr>
                        <w:t>1</w:t>
                      </w:r>
                      <w:r>
                        <w:rPr>
                          <w:sz w:val="22"/>
                          <w:szCs w:val="22"/>
                        </w:rPr>
                        <w:t xml:space="preserve">, J = </w:t>
                      </w:r>
                      <w:r w:rsidR="00B75B8A">
                        <w:rPr>
                          <w:sz w:val="22"/>
                          <w:szCs w:val="22"/>
                        </w:rPr>
                        <w:t>0</w:t>
                      </w:r>
                      <w:r>
                        <w:rPr>
                          <w:sz w:val="22"/>
                          <w:szCs w:val="22"/>
                        </w:rPr>
                        <w:t xml:space="preserve">, K = 1; Q(t+1) = </w:t>
                      </w:r>
                      <w:r w:rsidR="00B75B8A">
                        <w:rPr>
                          <w:sz w:val="22"/>
                          <w:szCs w:val="22"/>
                        </w:rPr>
                        <w:t>0</w:t>
                      </w:r>
                    </w:p>
                  </w:txbxContent>
                </v:textbox>
                <w10:wrap type="square" anchorx="margin"/>
              </v:shape>
            </w:pict>
          </mc:Fallback>
        </mc:AlternateContent>
      </w:r>
      <w:r w:rsidR="007555B9">
        <w:br w:type="page"/>
      </w:r>
    </w:p>
    <w:p w14:paraId="4E6D3CC4" w14:textId="5C5782EE" w:rsidR="00B75B8A" w:rsidRDefault="001C18F6">
      <w:r w:rsidRPr="00B75B8A">
        <w:lastRenderedPageBreak/>
        <w:drawing>
          <wp:anchor distT="0" distB="0" distL="114300" distR="114300" simplePos="0" relativeHeight="251686912" behindDoc="0" locked="0" layoutInCell="1" allowOverlap="1" wp14:anchorId="085B4D70" wp14:editId="638B72F3">
            <wp:simplePos x="0" y="0"/>
            <wp:positionH relativeFrom="margin">
              <wp:posOffset>1765300</wp:posOffset>
            </wp:positionH>
            <wp:positionV relativeFrom="paragraph">
              <wp:posOffset>4095750</wp:posOffset>
            </wp:positionV>
            <wp:extent cx="2566670" cy="3179445"/>
            <wp:effectExtent l="19050" t="19050" r="24130" b="209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566670" cy="31794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75B8A" w:rsidRPr="00B75B8A">
        <w:drawing>
          <wp:anchor distT="0" distB="0" distL="114300" distR="114300" simplePos="0" relativeHeight="251684864" behindDoc="0" locked="0" layoutInCell="1" allowOverlap="1" wp14:anchorId="42D3583B" wp14:editId="07413789">
            <wp:simplePos x="0" y="0"/>
            <wp:positionH relativeFrom="margin">
              <wp:posOffset>1765935</wp:posOffset>
            </wp:positionH>
            <wp:positionV relativeFrom="paragraph">
              <wp:posOffset>332740</wp:posOffset>
            </wp:positionV>
            <wp:extent cx="2573020" cy="3195955"/>
            <wp:effectExtent l="19050" t="19050" r="17780" b="2349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573020" cy="31959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5B8A" w:rsidRPr="00B75B8A">
        <mc:AlternateContent>
          <mc:Choice Requires="wps">
            <w:drawing>
              <wp:anchor distT="0" distB="0" distL="114300" distR="114300" simplePos="0" relativeHeight="251685888" behindDoc="0" locked="0" layoutInCell="1" allowOverlap="1" wp14:anchorId="533AA7AF" wp14:editId="2446D588">
                <wp:simplePos x="0" y="0"/>
                <wp:positionH relativeFrom="column">
                  <wp:posOffset>490855</wp:posOffset>
                </wp:positionH>
                <wp:positionV relativeFrom="paragraph">
                  <wp:posOffset>3645535</wp:posOffset>
                </wp:positionV>
                <wp:extent cx="51308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5697ED62" w14:textId="4C28DD69" w:rsidR="00B75B8A" w:rsidRPr="00E9007F" w:rsidRDefault="00B75B8A" w:rsidP="00B75B8A">
                            <w:pPr>
                              <w:pStyle w:val="Caption"/>
                              <w:spacing w:before="0"/>
                              <w:jc w:val="center"/>
                              <w:rPr>
                                <w:color w:val="808080" w:themeColor="background1" w:themeShade="80"/>
                                <w:sz w:val="22"/>
                                <w:szCs w:val="22"/>
                              </w:rPr>
                            </w:pPr>
                            <w:r w:rsidRPr="00E9007F">
                              <w:rPr>
                                <w:sz w:val="22"/>
                                <w:szCs w:val="22"/>
                              </w:rPr>
                              <w:t xml:space="preserve">Figure </w:t>
                            </w:r>
                            <w:r w:rsidR="001C18F6">
                              <w:rPr>
                                <w:sz w:val="22"/>
                                <w:szCs w:val="22"/>
                              </w:rPr>
                              <w:t>7</w:t>
                            </w:r>
                            <w:r w:rsidRPr="00E9007F">
                              <w:rPr>
                                <w:sz w:val="22"/>
                                <w:szCs w:val="22"/>
                              </w:rPr>
                              <w:t xml:space="preserve">: </w:t>
                            </w:r>
                            <w:r>
                              <w:rPr>
                                <w:sz w:val="22"/>
                                <w:szCs w:val="22"/>
                              </w:rPr>
                              <w:t xml:space="preserve">Q(t) = 1, J = </w:t>
                            </w:r>
                            <w:r w:rsidR="001C18F6">
                              <w:rPr>
                                <w:sz w:val="22"/>
                                <w:szCs w:val="22"/>
                              </w:rPr>
                              <w:t>1</w:t>
                            </w:r>
                            <w:r>
                              <w:rPr>
                                <w:sz w:val="22"/>
                                <w:szCs w:val="22"/>
                              </w:rPr>
                              <w:t>, K = 0; Q(t+1)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AA7AF" id="Text Box 32" o:spid="_x0000_s1036" type="#_x0000_t202" style="position:absolute;margin-left:38.65pt;margin-top:287.05pt;width:40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" stroked="f">
                <v:textbox style="mso-fit-shape-to-text:t" inset="0,0,0,0">
                  <w:txbxContent>
                    <w:p w14:paraId="5697ED62" w14:textId="4C28DD69" w:rsidR="00B75B8A" w:rsidRPr="00E9007F" w:rsidRDefault="00B75B8A" w:rsidP="00B75B8A">
                      <w:pPr>
                        <w:pStyle w:val="Caption"/>
                        <w:spacing w:before="0"/>
                        <w:jc w:val="center"/>
                        <w:rPr>
                          <w:color w:val="808080" w:themeColor="background1" w:themeShade="80"/>
                          <w:sz w:val="22"/>
                          <w:szCs w:val="22"/>
                        </w:rPr>
                      </w:pPr>
                      <w:r w:rsidRPr="00E9007F">
                        <w:rPr>
                          <w:sz w:val="22"/>
                          <w:szCs w:val="22"/>
                        </w:rPr>
                        <w:t xml:space="preserve">Figure </w:t>
                      </w:r>
                      <w:r w:rsidR="001C18F6">
                        <w:rPr>
                          <w:sz w:val="22"/>
                          <w:szCs w:val="22"/>
                        </w:rPr>
                        <w:t>7</w:t>
                      </w:r>
                      <w:r w:rsidRPr="00E9007F">
                        <w:rPr>
                          <w:sz w:val="22"/>
                          <w:szCs w:val="22"/>
                        </w:rPr>
                        <w:t xml:space="preserve">: </w:t>
                      </w:r>
                      <w:r>
                        <w:rPr>
                          <w:sz w:val="22"/>
                          <w:szCs w:val="22"/>
                        </w:rPr>
                        <w:t xml:space="preserve">Q(t) = 1, J = </w:t>
                      </w:r>
                      <w:r w:rsidR="001C18F6">
                        <w:rPr>
                          <w:sz w:val="22"/>
                          <w:szCs w:val="22"/>
                        </w:rPr>
                        <w:t>1</w:t>
                      </w:r>
                      <w:r>
                        <w:rPr>
                          <w:sz w:val="22"/>
                          <w:szCs w:val="22"/>
                        </w:rPr>
                        <w:t>, K = 0; Q(t+1) = 1</w:t>
                      </w:r>
                    </w:p>
                  </w:txbxContent>
                </v:textbox>
                <w10:wrap type="square"/>
              </v:shape>
            </w:pict>
          </mc:Fallback>
        </mc:AlternateContent>
      </w:r>
      <w:r w:rsidR="00B75B8A" w:rsidRPr="00B75B8A">
        <mc:AlternateContent>
          <mc:Choice Requires="wps">
            <w:drawing>
              <wp:anchor distT="0" distB="0" distL="114300" distR="114300" simplePos="0" relativeHeight="251687936" behindDoc="0" locked="0" layoutInCell="1" allowOverlap="1" wp14:anchorId="3EB129D4" wp14:editId="44DD2EA3">
                <wp:simplePos x="0" y="0"/>
                <wp:positionH relativeFrom="margin">
                  <wp:posOffset>485030</wp:posOffset>
                </wp:positionH>
                <wp:positionV relativeFrom="paragraph">
                  <wp:posOffset>7433945</wp:posOffset>
                </wp:positionV>
                <wp:extent cx="5130800" cy="635"/>
                <wp:effectExtent l="0" t="0" r="0" b="635"/>
                <wp:wrapSquare wrapText="bothSides"/>
                <wp:docPr id="33" name="Text Box 33"/>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060F8B35" w14:textId="11D228D0" w:rsidR="00B75B8A" w:rsidRPr="00E9007F" w:rsidRDefault="00B75B8A" w:rsidP="00B75B8A">
                            <w:pPr>
                              <w:pStyle w:val="Caption"/>
                              <w:spacing w:before="0"/>
                              <w:jc w:val="center"/>
                              <w:rPr>
                                <w:color w:val="808080" w:themeColor="background1" w:themeShade="80"/>
                                <w:sz w:val="22"/>
                                <w:szCs w:val="22"/>
                              </w:rPr>
                            </w:pPr>
                            <w:r w:rsidRPr="00E9007F">
                              <w:rPr>
                                <w:sz w:val="22"/>
                                <w:szCs w:val="22"/>
                              </w:rPr>
                              <w:t xml:space="preserve">Figure </w:t>
                            </w:r>
                            <w:r w:rsidR="001C18F6">
                              <w:rPr>
                                <w:sz w:val="22"/>
                                <w:szCs w:val="22"/>
                              </w:rPr>
                              <w:t>8</w:t>
                            </w:r>
                            <w:r w:rsidRPr="00E9007F">
                              <w:rPr>
                                <w:sz w:val="22"/>
                                <w:szCs w:val="22"/>
                              </w:rPr>
                              <w:t xml:space="preserve">: </w:t>
                            </w:r>
                            <w:r>
                              <w:rPr>
                                <w:sz w:val="22"/>
                                <w:szCs w:val="22"/>
                              </w:rPr>
                              <w:t xml:space="preserve">Q(t) = 1, J = </w:t>
                            </w:r>
                            <w:r w:rsidR="001C18F6">
                              <w:rPr>
                                <w:sz w:val="22"/>
                                <w:szCs w:val="22"/>
                              </w:rPr>
                              <w:t>1</w:t>
                            </w:r>
                            <w:r>
                              <w:rPr>
                                <w:sz w:val="22"/>
                                <w:szCs w:val="22"/>
                              </w:rPr>
                              <w:t>, K = 1; Q(t+1)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129D4" id="Text Box 33" o:spid="_x0000_s1037" type="#_x0000_t202" style="position:absolute;margin-left:38.2pt;margin-top:585.35pt;width:404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" stroked="f">
                <v:textbox style="mso-fit-shape-to-text:t" inset="0,0,0,0">
                  <w:txbxContent>
                    <w:p w14:paraId="060F8B35" w14:textId="11D228D0" w:rsidR="00B75B8A" w:rsidRPr="00E9007F" w:rsidRDefault="00B75B8A" w:rsidP="00B75B8A">
                      <w:pPr>
                        <w:pStyle w:val="Caption"/>
                        <w:spacing w:before="0"/>
                        <w:jc w:val="center"/>
                        <w:rPr>
                          <w:color w:val="808080" w:themeColor="background1" w:themeShade="80"/>
                          <w:sz w:val="22"/>
                          <w:szCs w:val="22"/>
                        </w:rPr>
                      </w:pPr>
                      <w:r w:rsidRPr="00E9007F">
                        <w:rPr>
                          <w:sz w:val="22"/>
                          <w:szCs w:val="22"/>
                        </w:rPr>
                        <w:t xml:space="preserve">Figure </w:t>
                      </w:r>
                      <w:r w:rsidR="001C18F6">
                        <w:rPr>
                          <w:sz w:val="22"/>
                          <w:szCs w:val="22"/>
                        </w:rPr>
                        <w:t>8</w:t>
                      </w:r>
                      <w:r w:rsidRPr="00E9007F">
                        <w:rPr>
                          <w:sz w:val="22"/>
                          <w:szCs w:val="22"/>
                        </w:rPr>
                        <w:t xml:space="preserve">: </w:t>
                      </w:r>
                      <w:r>
                        <w:rPr>
                          <w:sz w:val="22"/>
                          <w:szCs w:val="22"/>
                        </w:rPr>
                        <w:t xml:space="preserve">Q(t) = 1, J = </w:t>
                      </w:r>
                      <w:r w:rsidR="001C18F6">
                        <w:rPr>
                          <w:sz w:val="22"/>
                          <w:szCs w:val="22"/>
                        </w:rPr>
                        <w:t>1</w:t>
                      </w:r>
                      <w:r>
                        <w:rPr>
                          <w:sz w:val="22"/>
                          <w:szCs w:val="22"/>
                        </w:rPr>
                        <w:t>, K = 1; Q(t+1) = 0</w:t>
                      </w:r>
                    </w:p>
                  </w:txbxContent>
                </v:textbox>
                <w10:wrap type="square" anchorx="margin"/>
              </v:shape>
            </w:pict>
          </mc:Fallback>
        </mc:AlternateContent>
      </w:r>
      <w:r w:rsidR="00B75B8A">
        <w:br w:type="page"/>
      </w:r>
    </w:p>
    <w:p w14:paraId="785456EE" w14:textId="24705BF4" w:rsidR="006A0263" w:rsidRDefault="00FC38E5" w:rsidP="008606AB">
      <w:r>
        <w:rPr>
          <w:noProof/>
        </w:rPr>
        <w:lastRenderedPageBreak/>
        <w:drawing>
          <wp:inline distT="0" distB="0" distL="0" distR="0" wp14:anchorId="27A40032" wp14:editId="277853C4">
            <wp:extent cx="4866685" cy="845223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8837" cy="8455975"/>
                    </a:xfrm>
                    <a:prstGeom prst="rect">
                      <a:avLst/>
                    </a:prstGeom>
                  </pic:spPr>
                </pic:pic>
              </a:graphicData>
            </a:graphic>
          </wp:inline>
        </w:drawing>
      </w:r>
    </w:p>
    <w:p w14:paraId="058464CE" w14:textId="7394C188" w:rsidR="00FC38E5" w:rsidRDefault="00D32748" w:rsidP="008606AB">
      <w:r>
        <w:rPr>
          <w:noProof/>
        </w:rPr>
        <w:lastRenderedPageBreak/>
        <w:drawing>
          <wp:inline distT="0" distB="0" distL="0" distR="0" wp14:anchorId="162ED7E6" wp14:editId="3B8AE91E">
            <wp:extent cx="4839908" cy="84283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1530" cy="8431208"/>
                    </a:xfrm>
                    <a:prstGeom prst="rect">
                      <a:avLst/>
                    </a:prstGeom>
                  </pic:spPr>
                </pic:pic>
              </a:graphicData>
            </a:graphic>
          </wp:inline>
        </w:drawing>
      </w:r>
    </w:p>
    <w:p w14:paraId="553251E5" w14:textId="77777777" w:rsidR="005E788C" w:rsidRDefault="005E788C" w:rsidP="005E788C">
      <w:pPr>
        <w:pStyle w:val="Heading2"/>
      </w:pPr>
      <w:r>
        <w:lastRenderedPageBreak/>
        <w:t>Inputs / Outputs:</w:t>
      </w:r>
    </w:p>
    <w:p w14:paraId="067C9BC8" w14:textId="2A0C1137" w:rsidR="005E788C" w:rsidRDefault="00694F7A" w:rsidP="005E788C">
      <w:pPr>
        <w:rPr>
          <w:b/>
          <w:bCs/>
        </w:rPr>
      </w:pPr>
      <w:r w:rsidRPr="005D258F">
        <w:rPr>
          <w:b/>
          <w:bCs/>
          <w:noProof/>
        </w:rPr>
        <w:drawing>
          <wp:anchor distT="0" distB="0" distL="114300" distR="114300" simplePos="0" relativeHeight="251692032" behindDoc="0" locked="0" layoutInCell="1" allowOverlap="1" wp14:anchorId="7570F61C" wp14:editId="05B36D13">
            <wp:simplePos x="0" y="0"/>
            <wp:positionH relativeFrom="margin">
              <wp:posOffset>2097405</wp:posOffset>
            </wp:positionH>
            <wp:positionV relativeFrom="paragraph">
              <wp:posOffset>4154170</wp:posOffset>
            </wp:positionV>
            <wp:extent cx="1776095" cy="3239135"/>
            <wp:effectExtent l="19050" t="19050" r="14605" b="184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776095" cy="32391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E788C" w:rsidRPr="005D258F">
        <w:rPr>
          <w:b/>
          <w:bCs/>
          <w:noProof/>
        </w:rPr>
        <w:drawing>
          <wp:anchor distT="0" distB="0" distL="114300" distR="114300" simplePos="0" relativeHeight="251689984" behindDoc="0" locked="0" layoutInCell="1" allowOverlap="1" wp14:anchorId="20E21DF9" wp14:editId="2BFD3490">
            <wp:simplePos x="0" y="0"/>
            <wp:positionH relativeFrom="margin">
              <wp:posOffset>2112645</wp:posOffset>
            </wp:positionH>
            <wp:positionV relativeFrom="paragraph">
              <wp:posOffset>441325</wp:posOffset>
            </wp:positionV>
            <wp:extent cx="1755140" cy="3223895"/>
            <wp:effectExtent l="19050" t="19050" r="16510" b="146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755140" cy="3223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788C" w:rsidRPr="005D258F">
        <w:rPr>
          <w:b/>
          <w:bCs/>
          <w:noProof/>
        </w:rPr>
        <mc:AlternateContent>
          <mc:Choice Requires="wps">
            <w:drawing>
              <wp:anchor distT="0" distB="0" distL="114300" distR="114300" simplePos="0" relativeHeight="251691008" behindDoc="0" locked="0" layoutInCell="1" allowOverlap="1" wp14:anchorId="4E0A0FA0" wp14:editId="730638F3">
                <wp:simplePos x="0" y="0"/>
                <wp:positionH relativeFrom="column">
                  <wp:posOffset>425450</wp:posOffset>
                </wp:positionH>
                <wp:positionV relativeFrom="paragraph">
                  <wp:posOffset>3789680</wp:posOffset>
                </wp:positionV>
                <wp:extent cx="51308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330E7456" w14:textId="324B0186" w:rsidR="005E788C" w:rsidRPr="00E9007F" w:rsidRDefault="005E788C" w:rsidP="005E788C">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ml:space="preserve">: </w:t>
                            </w:r>
                            <w:r>
                              <w:rPr>
                                <w:sz w:val="22"/>
                                <w:szCs w:val="22"/>
                              </w:rPr>
                              <w:t>Q(t) = 0</w:t>
                            </w:r>
                            <w:r w:rsidR="00694F7A">
                              <w:rPr>
                                <w:sz w:val="22"/>
                                <w:szCs w:val="22"/>
                              </w:rPr>
                              <w:t>, D = 0</w:t>
                            </w:r>
                            <w:r>
                              <w:rPr>
                                <w:sz w:val="22"/>
                                <w:szCs w:val="22"/>
                              </w:rPr>
                              <w:t>; Q(t+1)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A0FA0" id="Text Box 38" o:spid="_x0000_s1038" type="#_x0000_t202" style="position:absolute;margin-left:33.5pt;margin-top:298.4pt;width:40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" stroked="f">
                <v:textbox style="mso-fit-shape-to-text:t" inset="0,0,0,0">
                  <w:txbxContent>
                    <w:p w14:paraId="330E7456" w14:textId="324B0186" w:rsidR="005E788C" w:rsidRPr="00E9007F" w:rsidRDefault="005E788C" w:rsidP="005E788C">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ml:space="preserve">: </w:t>
                      </w:r>
                      <w:r>
                        <w:rPr>
                          <w:sz w:val="22"/>
                          <w:szCs w:val="22"/>
                        </w:rPr>
                        <w:t>Q(t) = 0</w:t>
                      </w:r>
                      <w:r w:rsidR="00694F7A">
                        <w:rPr>
                          <w:sz w:val="22"/>
                          <w:szCs w:val="22"/>
                        </w:rPr>
                        <w:t>, D = 0</w:t>
                      </w:r>
                      <w:r>
                        <w:rPr>
                          <w:sz w:val="22"/>
                          <w:szCs w:val="22"/>
                        </w:rPr>
                        <w:t>; Q(t+1) = 0</w:t>
                      </w:r>
                    </w:p>
                  </w:txbxContent>
                </v:textbox>
                <w10:wrap type="square"/>
              </v:shape>
            </w:pict>
          </mc:Fallback>
        </mc:AlternateContent>
      </w:r>
      <w:r w:rsidR="005E788C" w:rsidRPr="005D258F">
        <w:rPr>
          <w:b/>
          <w:bCs/>
          <w:noProof/>
        </w:rPr>
        <mc:AlternateContent>
          <mc:Choice Requires="wps">
            <w:drawing>
              <wp:anchor distT="0" distB="0" distL="114300" distR="114300" simplePos="0" relativeHeight="251693056" behindDoc="0" locked="0" layoutInCell="1" allowOverlap="1" wp14:anchorId="50C3BB96" wp14:editId="00004655">
                <wp:simplePos x="0" y="0"/>
                <wp:positionH relativeFrom="margin">
                  <wp:posOffset>419100</wp:posOffset>
                </wp:positionH>
                <wp:positionV relativeFrom="paragraph">
                  <wp:posOffset>7578090</wp:posOffset>
                </wp:positionV>
                <wp:extent cx="5130800" cy="635"/>
                <wp:effectExtent l="0" t="0" r="0" b="635"/>
                <wp:wrapSquare wrapText="bothSides"/>
                <wp:docPr id="39" name="Text Box 39"/>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122D030C" w14:textId="4896A5DD" w:rsidR="005E788C" w:rsidRPr="00E9007F" w:rsidRDefault="005E788C" w:rsidP="005E788C">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w:t>
                            </w:r>
                            <w:r w:rsidR="00694F7A">
                              <w:rPr>
                                <w:sz w:val="22"/>
                                <w:szCs w:val="22"/>
                              </w:rPr>
                              <w:t xml:space="preserve">Q(t) = 0, D = </w:t>
                            </w:r>
                            <w:r w:rsidR="00694F7A">
                              <w:rPr>
                                <w:sz w:val="22"/>
                                <w:szCs w:val="22"/>
                              </w:rPr>
                              <w:t>1</w:t>
                            </w:r>
                            <w:r w:rsidR="00694F7A">
                              <w:rPr>
                                <w:sz w:val="22"/>
                                <w:szCs w:val="22"/>
                              </w:rPr>
                              <w:t xml:space="preserve">; Q(t+1) = </w:t>
                            </w:r>
                            <w:r w:rsidR="00694F7A">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3BB96" id="Text Box 39" o:spid="_x0000_s1039" type="#_x0000_t202" style="position:absolute;margin-left:33pt;margin-top:596.7pt;width:404pt;height:.05pt;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" stroked="f">
                <v:textbox style="mso-fit-shape-to-text:t" inset="0,0,0,0">
                  <w:txbxContent>
                    <w:p w14:paraId="122D030C" w14:textId="4896A5DD" w:rsidR="005E788C" w:rsidRPr="00E9007F" w:rsidRDefault="005E788C" w:rsidP="005E788C">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w:t>
                      </w:r>
                      <w:r w:rsidR="00694F7A">
                        <w:rPr>
                          <w:sz w:val="22"/>
                          <w:szCs w:val="22"/>
                        </w:rPr>
                        <w:t xml:space="preserve">Q(t) = 0, D = </w:t>
                      </w:r>
                      <w:r w:rsidR="00694F7A">
                        <w:rPr>
                          <w:sz w:val="22"/>
                          <w:szCs w:val="22"/>
                        </w:rPr>
                        <w:t>1</w:t>
                      </w:r>
                      <w:r w:rsidR="00694F7A">
                        <w:rPr>
                          <w:sz w:val="22"/>
                          <w:szCs w:val="22"/>
                        </w:rPr>
                        <w:t xml:space="preserve">; Q(t+1) = </w:t>
                      </w:r>
                      <w:r w:rsidR="00694F7A">
                        <w:rPr>
                          <w:sz w:val="22"/>
                          <w:szCs w:val="22"/>
                        </w:rPr>
                        <w:t>1</w:t>
                      </w:r>
                    </w:p>
                  </w:txbxContent>
                </v:textbox>
                <w10:wrap type="square" anchorx="margin"/>
              </v:shape>
            </w:pict>
          </mc:Fallback>
        </mc:AlternateContent>
      </w:r>
      <w:r w:rsidR="005E788C">
        <w:rPr>
          <w:b/>
          <w:bCs/>
        </w:rPr>
        <w:br w:type="page"/>
      </w:r>
    </w:p>
    <w:p w14:paraId="2CD18401" w14:textId="69F53BF8" w:rsidR="00694F7A" w:rsidRDefault="00694F7A" w:rsidP="008606AB"/>
    <w:p w14:paraId="00DFC29D" w14:textId="17DCD435" w:rsidR="00694F7A" w:rsidRDefault="003A2744">
      <w:r w:rsidRPr="00694F7A">
        <w:drawing>
          <wp:anchor distT="0" distB="0" distL="114300" distR="114300" simplePos="0" relativeHeight="251697152" behindDoc="0" locked="0" layoutInCell="1" allowOverlap="1" wp14:anchorId="2803D750" wp14:editId="51177585">
            <wp:simplePos x="0" y="0"/>
            <wp:positionH relativeFrom="margin">
              <wp:posOffset>2105660</wp:posOffset>
            </wp:positionH>
            <wp:positionV relativeFrom="paragraph">
              <wp:posOffset>3729355</wp:posOffset>
            </wp:positionV>
            <wp:extent cx="1764665" cy="3239135"/>
            <wp:effectExtent l="19050" t="19050" r="26035" b="184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764665" cy="32391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94F7A" w:rsidRPr="00694F7A">
        <w:drawing>
          <wp:anchor distT="0" distB="0" distL="114300" distR="114300" simplePos="0" relativeHeight="251695104" behindDoc="0" locked="0" layoutInCell="1" allowOverlap="1" wp14:anchorId="65339912" wp14:editId="41B8CC18">
            <wp:simplePos x="0" y="0"/>
            <wp:positionH relativeFrom="margin">
              <wp:posOffset>2134235</wp:posOffset>
            </wp:positionH>
            <wp:positionV relativeFrom="paragraph">
              <wp:posOffset>15875</wp:posOffset>
            </wp:positionV>
            <wp:extent cx="1718310" cy="3223895"/>
            <wp:effectExtent l="19050" t="19050" r="15240" b="146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718310" cy="3223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4F7A" w:rsidRPr="00694F7A">
        <mc:AlternateContent>
          <mc:Choice Requires="wps">
            <w:drawing>
              <wp:anchor distT="0" distB="0" distL="114300" distR="114300" simplePos="0" relativeHeight="251696128" behindDoc="0" locked="0" layoutInCell="1" allowOverlap="1" wp14:anchorId="7822FCCE" wp14:editId="0DC5AB6E">
                <wp:simplePos x="0" y="0"/>
                <wp:positionH relativeFrom="column">
                  <wp:posOffset>427355</wp:posOffset>
                </wp:positionH>
                <wp:positionV relativeFrom="paragraph">
                  <wp:posOffset>3347085</wp:posOffset>
                </wp:positionV>
                <wp:extent cx="51308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2339BBDB" w14:textId="39174141" w:rsidR="00694F7A" w:rsidRPr="00E9007F" w:rsidRDefault="00694F7A" w:rsidP="00694F7A">
                            <w:pPr>
                              <w:pStyle w:val="Caption"/>
                              <w:spacing w:before="0"/>
                              <w:jc w:val="center"/>
                              <w:rPr>
                                <w:color w:val="808080" w:themeColor="background1" w:themeShade="80"/>
                                <w:sz w:val="22"/>
                                <w:szCs w:val="22"/>
                              </w:rPr>
                            </w:pPr>
                            <w:r w:rsidRPr="00E9007F">
                              <w:rPr>
                                <w:sz w:val="22"/>
                                <w:szCs w:val="22"/>
                              </w:rPr>
                              <w:t xml:space="preserve">Figure </w:t>
                            </w:r>
                            <w:r w:rsidR="003A2744">
                              <w:rPr>
                                <w:sz w:val="22"/>
                                <w:szCs w:val="22"/>
                              </w:rPr>
                              <w:t>3</w:t>
                            </w:r>
                            <w:r w:rsidRPr="00E9007F">
                              <w:rPr>
                                <w:sz w:val="22"/>
                                <w:szCs w:val="22"/>
                              </w:rPr>
                              <w:t xml:space="preserve">: </w:t>
                            </w:r>
                            <w:r>
                              <w:rPr>
                                <w:sz w:val="22"/>
                                <w:szCs w:val="22"/>
                              </w:rPr>
                              <w:t xml:space="preserve">Q(t) = </w:t>
                            </w:r>
                            <w:r w:rsidR="003A2744">
                              <w:rPr>
                                <w:sz w:val="22"/>
                                <w:szCs w:val="22"/>
                              </w:rPr>
                              <w:t>1</w:t>
                            </w:r>
                            <w:r>
                              <w:rPr>
                                <w:sz w:val="22"/>
                                <w:szCs w:val="22"/>
                              </w:rPr>
                              <w:t>, D = 0; Q(t+1)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2FCCE" id="Text Box 42" o:spid="_x0000_s1040" type="#_x0000_t202" style="position:absolute;margin-left:33.65pt;margin-top:263.55pt;width:40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" stroked="f">
                <v:textbox style="mso-fit-shape-to-text:t" inset="0,0,0,0">
                  <w:txbxContent>
                    <w:p w14:paraId="2339BBDB" w14:textId="39174141" w:rsidR="00694F7A" w:rsidRPr="00E9007F" w:rsidRDefault="00694F7A" w:rsidP="00694F7A">
                      <w:pPr>
                        <w:pStyle w:val="Caption"/>
                        <w:spacing w:before="0"/>
                        <w:jc w:val="center"/>
                        <w:rPr>
                          <w:color w:val="808080" w:themeColor="background1" w:themeShade="80"/>
                          <w:sz w:val="22"/>
                          <w:szCs w:val="22"/>
                        </w:rPr>
                      </w:pPr>
                      <w:r w:rsidRPr="00E9007F">
                        <w:rPr>
                          <w:sz w:val="22"/>
                          <w:szCs w:val="22"/>
                        </w:rPr>
                        <w:t xml:space="preserve">Figure </w:t>
                      </w:r>
                      <w:r w:rsidR="003A2744">
                        <w:rPr>
                          <w:sz w:val="22"/>
                          <w:szCs w:val="22"/>
                        </w:rPr>
                        <w:t>3</w:t>
                      </w:r>
                      <w:r w:rsidRPr="00E9007F">
                        <w:rPr>
                          <w:sz w:val="22"/>
                          <w:szCs w:val="22"/>
                        </w:rPr>
                        <w:t xml:space="preserve">: </w:t>
                      </w:r>
                      <w:r>
                        <w:rPr>
                          <w:sz w:val="22"/>
                          <w:szCs w:val="22"/>
                        </w:rPr>
                        <w:t xml:space="preserve">Q(t) = </w:t>
                      </w:r>
                      <w:r w:rsidR="003A2744">
                        <w:rPr>
                          <w:sz w:val="22"/>
                          <w:szCs w:val="22"/>
                        </w:rPr>
                        <w:t>1</w:t>
                      </w:r>
                      <w:r>
                        <w:rPr>
                          <w:sz w:val="22"/>
                          <w:szCs w:val="22"/>
                        </w:rPr>
                        <w:t>, D = 0; Q(t+1) = 0</w:t>
                      </w:r>
                    </w:p>
                  </w:txbxContent>
                </v:textbox>
                <w10:wrap type="square"/>
              </v:shape>
            </w:pict>
          </mc:Fallback>
        </mc:AlternateContent>
      </w:r>
      <w:r w:rsidR="00694F7A" w:rsidRPr="00694F7A">
        <mc:AlternateContent>
          <mc:Choice Requires="wps">
            <w:drawing>
              <wp:anchor distT="0" distB="0" distL="114300" distR="114300" simplePos="0" relativeHeight="251698176" behindDoc="0" locked="0" layoutInCell="1" allowOverlap="1" wp14:anchorId="473D3BB3" wp14:editId="512E9450">
                <wp:simplePos x="0" y="0"/>
                <wp:positionH relativeFrom="margin">
                  <wp:posOffset>421419</wp:posOffset>
                </wp:positionH>
                <wp:positionV relativeFrom="paragraph">
                  <wp:posOffset>7135495</wp:posOffset>
                </wp:positionV>
                <wp:extent cx="5130800" cy="635"/>
                <wp:effectExtent l="0" t="0" r="0" b="635"/>
                <wp:wrapSquare wrapText="bothSides"/>
                <wp:docPr id="43" name="Text Box 43"/>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0C199385" w14:textId="65A84A5D" w:rsidR="00694F7A" w:rsidRPr="00E9007F" w:rsidRDefault="00694F7A" w:rsidP="00694F7A">
                            <w:pPr>
                              <w:pStyle w:val="Caption"/>
                              <w:spacing w:before="0"/>
                              <w:jc w:val="center"/>
                              <w:rPr>
                                <w:color w:val="808080" w:themeColor="background1" w:themeShade="80"/>
                                <w:sz w:val="22"/>
                                <w:szCs w:val="22"/>
                              </w:rPr>
                            </w:pPr>
                            <w:r w:rsidRPr="00E9007F">
                              <w:rPr>
                                <w:sz w:val="22"/>
                                <w:szCs w:val="22"/>
                              </w:rPr>
                              <w:t xml:space="preserve">Figure </w:t>
                            </w:r>
                            <w:r w:rsidR="003A2744">
                              <w:rPr>
                                <w:sz w:val="22"/>
                                <w:szCs w:val="22"/>
                              </w:rPr>
                              <w:t>4</w:t>
                            </w:r>
                            <w:r w:rsidRPr="00E9007F">
                              <w:rPr>
                                <w:sz w:val="22"/>
                                <w:szCs w:val="22"/>
                              </w:rPr>
                              <w:t xml:space="preserve">: </w:t>
                            </w:r>
                            <w:r>
                              <w:rPr>
                                <w:sz w:val="22"/>
                                <w:szCs w:val="22"/>
                              </w:rPr>
                              <w:t xml:space="preserve">Q(t) = </w:t>
                            </w:r>
                            <w:r w:rsidR="003A2744">
                              <w:rPr>
                                <w:sz w:val="22"/>
                                <w:szCs w:val="22"/>
                              </w:rPr>
                              <w:t>1</w:t>
                            </w:r>
                            <w:r>
                              <w:rPr>
                                <w:sz w:val="22"/>
                                <w:szCs w:val="22"/>
                              </w:rPr>
                              <w:t>, D = 1; Q(t+1)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D3BB3" id="Text Box 43" o:spid="_x0000_s1041" type="#_x0000_t202" style="position:absolute;margin-left:33.2pt;margin-top:561.85pt;width:404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" stroked="f">
                <v:textbox style="mso-fit-shape-to-text:t" inset="0,0,0,0">
                  <w:txbxContent>
                    <w:p w14:paraId="0C199385" w14:textId="65A84A5D" w:rsidR="00694F7A" w:rsidRPr="00E9007F" w:rsidRDefault="00694F7A" w:rsidP="00694F7A">
                      <w:pPr>
                        <w:pStyle w:val="Caption"/>
                        <w:spacing w:before="0"/>
                        <w:jc w:val="center"/>
                        <w:rPr>
                          <w:color w:val="808080" w:themeColor="background1" w:themeShade="80"/>
                          <w:sz w:val="22"/>
                          <w:szCs w:val="22"/>
                        </w:rPr>
                      </w:pPr>
                      <w:r w:rsidRPr="00E9007F">
                        <w:rPr>
                          <w:sz w:val="22"/>
                          <w:szCs w:val="22"/>
                        </w:rPr>
                        <w:t xml:space="preserve">Figure </w:t>
                      </w:r>
                      <w:r w:rsidR="003A2744">
                        <w:rPr>
                          <w:sz w:val="22"/>
                          <w:szCs w:val="22"/>
                        </w:rPr>
                        <w:t>4</w:t>
                      </w:r>
                      <w:r w:rsidRPr="00E9007F">
                        <w:rPr>
                          <w:sz w:val="22"/>
                          <w:szCs w:val="22"/>
                        </w:rPr>
                        <w:t xml:space="preserve">: </w:t>
                      </w:r>
                      <w:r>
                        <w:rPr>
                          <w:sz w:val="22"/>
                          <w:szCs w:val="22"/>
                        </w:rPr>
                        <w:t xml:space="preserve">Q(t) = </w:t>
                      </w:r>
                      <w:r w:rsidR="003A2744">
                        <w:rPr>
                          <w:sz w:val="22"/>
                          <w:szCs w:val="22"/>
                        </w:rPr>
                        <w:t>1</w:t>
                      </w:r>
                      <w:r>
                        <w:rPr>
                          <w:sz w:val="22"/>
                          <w:szCs w:val="22"/>
                        </w:rPr>
                        <w:t>, D = 1; Q(t+1) = 1</w:t>
                      </w:r>
                    </w:p>
                  </w:txbxContent>
                </v:textbox>
                <w10:wrap type="square" anchorx="margin"/>
              </v:shape>
            </w:pict>
          </mc:Fallback>
        </mc:AlternateContent>
      </w:r>
      <w:r w:rsidR="00694F7A">
        <w:br w:type="page"/>
      </w:r>
    </w:p>
    <w:p w14:paraId="615083B5" w14:textId="7091756B" w:rsidR="00D32748" w:rsidRDefault="0070266E" w:rsidP="008606AB">
      <w:r>
        <w:rPr>
          <w:noProof/>
        </w:rPr>
        <w:lastRenderedPageBreak/>
        <w:drawing>
          <wp:inline distT="0" distB="0" distL="0" distR="0" wp14:anchorId="6B8318B0" wp14:editId="4036A602">
            <wp:extent cx="4755922" cy="8420432"/>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8641" cy="8425246"/>
                    </a:xfrm>
                    <a:prstGeom prst="rect">
                      <a:avLst/>
                    </a:prstGeom>
                  </pic:spPr>
                </pic:pic>
              </a:graphicData>
            </a:graphic>
          </wp:inline>
        </w:drawing>
      </w:r>
    </w:p>
    <w:p w14:paraId="17528BCD" w14:textId="0B243648" w:rsidR="0070266E" w:rsidRDefault="00273BA6" w:rsidP="008606AB">
      <w:r>
        <w:rPr>
          <w:noProof/>
        </w:rPr>
        <w:lastRenderedPageBreak/>
        <w:drawing>
          <wp:inline distT="0" distB="0" distL="0" distR="0" wp14:anchorId="2CFD0DC8" wp14:editId="5E1520AF">
            <wp:extent cx="4786686" cy="835822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8069" cy="8360639"/>
                    </a:xfrm>
                    <a:prstGeom prst="rect">
                      <a:avLst/>
                    </a:prstGeom>
                  </pic:spPr>
                </pic:pic>
              </a:graphicData>
            </a:graphic>
          </wp:inline>
        </w:drawing>
      </w:r>
    </w:p>
    <w:p w14:paraId="49BA788D" w14:textId="77777777" w:rsidR="00273BA6" w:rsidRDefault="00273BA6" w:rsidP="00273BA6">
      <w:pPr>
        <w:pStyle w:val="Heading2"/>
      </w:pPr>
      <w:r>
        <w:lastRenderedPageBreak/>
        <w:t>Inputs / Outputs:</w:t>
      </w:r>
    </w:p>
    <w:p w14:paraId="11AF8AF9" w14:textId="2473CE60" w:rsidR="00273BA6" w:rsidRDefault="00102A62" w:rsidP="00273BA6">
      <w:pPr>
        <w:rPr>
          <w:b/>
          <w:bCs/>
        </w:rPr>
      </w:pPr>
      <w:r w:rsidRPr="005D258F">
        <w:rPr>
          <w:b/>
          <w:bCs/>
          <w:noProof/>
        </w:rPr>
        <w:drawing>
          <wp:anchor distT="0" distB="0" distL="114300" distR="114300" simplePos="0" relativeHeight="251702272" behindDoc="0" locked="0" layoutInCell="1" allowOverlap="1" wp14:anchorId="16732C74" wp14:editId="23672225">
            <wp:simplePos x="0" y="0"/>
            <wp:positionH relativeFrom="margin">
              <wp:align>center</wp:align>
            </wp:positionH>
            <wp:positionV relativeFrom="paragraph">
              <wp:posOffset>4077443</wp:posOffset>
            </wp:positionV>
            <wp:extent cx="3258820" cy="3406775"/>
            <wp:effectExtent l="19050" t="19050" r="17780" b="222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58820" cy="34067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D258F">
        <w:rPr>
          <w:b/>
          <w:bCs/>
          <w:noProof/>
        </w:rPr>
        <w:drawing>
          <wp:anchor distT="0" distB="0" distL="114300" distR="114300" simplePos="0" relativeHeight="251700224" behindDoc="0" locked="0" layoutInCell="1" allowOverlap="1" wp14:anchorId="6B7DC503" wp14:editId="09C102D5">
            <wp:simplePos x="0" y="0"/>
            <wp:positionH relativeFrom="margin">
              <wp:align>center</wp:align>
            </wp:positionH>
            <wp:positionV relativeFrom="paragraph">
              <wp:posOffset>411157</wp:posOffset>
            </wp:positionV>
            <wp:extent cx="3206750" cy="3284855"/>
            <wp:effectExtent l="19050" t="19050" r="12700" b="1079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206750" cy="32848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3BA6" w:rsidRPr="005D258F">
        <w:rPr>
          <w:b/>
          <w:bCs/>
          <w:noProof/>
        </w:rPr>
        <mc:AlternateContent>
          <mc:Choice Requires="wps">
            <w:drawing>
              <wp:anchor distT="0" distB="0" distL="114300" distR="114300" simplePos="0" relativeHeight="251701248" behindDoc="0" locked="0" layoutInCell="1" allowOverlap="1" wp14:anchorId="26A2A100" wp14:editId="480733FF">
                <wp:simplePos x="0" y="0"/>
                <wp:positionH relativeFrom="column">
                  <wp:posOffset>425450</wp:posOffset>
                </wp:positionH>
                <wp:positionV relativeFrom="paragraph">
                  <wp:posOffset>3789680</wp:posOffset>
                </wp:positionV>
                <wp:extent cx="51308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3A00FC70" w14:textId="77777777" w:rsidR="00273BA6" w:rsidRPr="00E9007F" w:rsidRDefault="00273BA6" w:rsidP="00273BA6">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ml:space="preserve">: </w:t>
                            </w:r>
                            <w:r>
                              <w:rPr>
                                <w:sz w:val="22"/>
                                <w:szCs w:val="22"/>
                              </w:rPr>
                              <w:t>Q(t) = 0, D = 0; Q(t+1)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2A100" id="Text Box 49" o:spid="_x0000_s1042" type="#_x0000_t202" style="position:absolute;margin-left:33.5pt;margin-top:298.4pt;width:40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lWTMAIAAGcEAAAOAAAAZHJzL2Uyb0RvYy54bWysVMFu2zAMvQ/YPwi6L3baNei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" stroked="f">
                <v:textbox style="mso-fit-shape-to-text:t" inset="0,0,0,0">
                  <w:txbxContent>
                    <w:p w14:paraId="3A00FC70" w14:textId="77777777" w:rsidR="00273BA6" w:rsidRPr="00E9007F" w:rsidRDefault="00273BA6" w:rsidP="00273BA6">
                      <w:pPr>
                        <w:pStyle w:val="Caption"/>
                        <w:spacing w:before="0"/>
                        <w:jc w:val="center"/>
                        <w:rPr>
                          <w:color w:val="808080" w:themeColor="background1" w:themeShade="80"/>
                          <w:sz w:val="22"/>
                          <w:szCs w:val="22"/>
                        </w:rPr>
                      </w:pPr>
                      <w:r w:rsidRPr="00E9007F">
                        <w:rPr>
                          <w:sz w:val="22"/>
                          <w:szCs w:val="22"/>
                        </w:rPr>
                        <w:t xml:space="preserve">Figure </w:t>
                      </w:r>
                      <w:r w:rsidRPr="00E9007F">
                        <w:rPr>
                          <w:sz w:val="22"/>
                          <w:szCs w:val="22"/>
                        </w:rPr>
                        <w:fldChar w:fldCharType="begin"/>
                      </w:r>
                      <w:r w:rsidRPr="00E9007F">
                        <w:rPr>
                          <w:sz w:val="22"/>
                          <w:szCs w:val="22"/>
                        </w:rPr>
                        <w:instrText xml:space="preserve"> SEQ Figure \* ARABIC </w:instrText>
                      </w:r>
                      <w:r w:rsidRPr="00E9007F">
                        <w:rPr>
                          <w:sz w:val="22"/>
                          <w:szCs w:val="22"/>
                        </w:rPr>
                        <w:fldChar w:fldCharType="separate"/>
                      </w:r>
                      <w:r w:rsidRPr="00E9007F">
                        <w:rPr>
                          <w:noProof/>
                          <w:sz w:val="22"/>
                          <w:szCs w:val="22"/>
                        </w:rPr>
                        <w:t>1</w:t>
                      </w:r>
                      <w:r w:rsidRPr="00E9007F">
                        <w:rPr>
                          <w:sz w:val="22"/>
                          <w:szCs w:val="22"/>
                        </w:rPr>
                        <w:fldChar w:fldCharType="end"/>
                      </w:r>
                      <w:r w:rsidRPr="00E9007F">
                        <w:rPr>
                          <w:sz w:val="22"/>
                          <w:szCs w:val="22"/>
                        </w:rPr>
                        <w:t xml:space="preserve">: </w:t>
                      </w:r>
                      <w:r>
                        <w:rPr>
                          <w:sz w:val="22"/>
                          <w:szCs w:val="22"/>
                        </w:rPr>
                        <w:t>Q(t) = 0, D = 0; Q(t+1) = 0</w:t>
                      </w:r>
                    </w:p>
                  </w:txbxContent>
                </v:textbox>
                <w10:wrap type="square"/>
              </v:shape>
            </w:pict>
          </mc:Fallback>
        </mc:AlternateContent>
      </w:r>
      <w:r w:rsidR="00273BA6" w:rsidRPr="005D258F">
        <w:rPr>
          <w:b/>
          <w:bCs/>
          <w:noProof/>
        </w:rPr>
        <mc:AlternateContent>
          <mc:Choice Requires="wps">
            <w:drawing>
              <wp:anchor distT="0" distB="0" distL="114300" distR="114300" simplePos="0" relativeHeight="251703296" behindDoc="0" locked="0" layoutInCell="1" allowOverlap="1" wp14:anchorId="5762A3EA" wp14:editId="7E371F85">
                <wp:simplePos x="0" y="0"/>
                <wp:positionH relativeFrom="margin">
                  <wp:posOffset>419100</wp:posOffset>
                </wp:positionH>
                <wp:positionV relativeFrom="paragraph">
                  <wp:posOffset>7578090</wp:posOffset>
                </wp:positionV>
                <wp:extent cx="5130800" cy="635"/>
                <wp:effectExtent l="0" t="0" r="0" b="635"/>
                <wp:wrapSquare wrapText="bothSides"/>
                <wp:docPr id="50" name="Text Box 50"/>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21C8D97A" w14:textId="77777777" w:rsidR="00273BA6" w:rsidRPr="00E9007F" w:rsidRDefault="00273BA6" w:rsidP="00273BA6">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w:t>
                            </w:r>
                            <w:r>
                              <w:rPr>
                                <w:sz w:val="22"/>
                                <w:szCs w:val="22"/>
                              </w:rPr>
                              <w:t>Q(t) = 0, D = 1; Q(t+1)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A3EA" id="Text Box 50" o:spid="_x0000_s1043" type="#_x0000_t202" style="position:absolute;margin-left:33pt;margin-top:596.7pt;width:404pt;height:.0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" stroked="f">
                <v:textbox style="mso-fit-shape-to-text:t" inset="0,0,0,0">
                  <w:txbxContent>
                    <w:p w14:paraId="21C8D97A" w14:textId="77777777" w:rsidR="00273BA6" w:rsidRPr="00E9007F" w:rsidRDefault="00273BA6" w:rsidP="00273BA6">
                      <w:pPr>
                        <w:pStyle w:val="Caption"/>
                        <w:spacing w:before="0"/>
                        <w:jc w:val="center"/>
                        <w:rPr>
                          <w:color w:val="808080" w:themeColor="background1" w:themeShade="80"/>
                          <w:sz w:val="22"/>
                          <w:szCs w:val="22"/>
                        </w:rPr>
                      </w:pPr>
                      <w:r w:rsidRPr="00E9007F">
                        <w:rPr>
                          <w:sz w:val="22"/>
                          <w:szCs w:val="22"/>
                        </w:rPr>
                        <w:t xml:space="preserve">Figure </w:t>
                      </w:r>
                      <w:r>
                        <w:rPr>
                          <w:sz w:val="22"/>
                          <w:szCs w:val="22"/>
                        </w:rPr>
                        <w:t>2</w:t>
                      </w:r>
                      <w:r w:rsidRPr="00E9007F">
                        <w:rPr>
                          <w:sz w:val="22"/>
                          <w:szCs w:val="22"/>
                        </w:rPr>
                        <w:t xml:space="preserve">: </w:t>
                      </w:r>
                      <w:r>
                        <w:rPr>
                          <w:sz w:val="22"/>
                          <w:szCs w:val="22"/>
                        </w:rPr>
                        <w:t>Q(t) = 0, D = 1; Q(t+1) = 1</w:t>
                      </w:r>
                    </w:p>
                  </w:txbxContent>
                </v:textbox>
                <w10:wrap type="square" anchorx="margin"/>
              </v:shape>
            </w:pict>
          </mc:Fallback>
        </mc:AlternateContent>
      </w:r>
      <w:r w:rsidR="00273BA6">
        <w:rPr>
          <w:b/>
          <w:bCs/>
        </w:rPr>
        <w:br w:type="page"/>
      </w:r>
    </w:p>
    <w:p w14:paraId="07431771" w14:textId="73ADF6CB" w:rsidR="00273BA6" w:rsidRPr="000040C5" w:rsidRDefault="00F766FB" w:rsidP="008606AB">
      <w:r w:rsidRPr="00F766FB">
        <w:lastRenderedPageBreak/>
        <w:drawing>
          <wp:anchor distT="0" distB="0" distL="114300" distR="114300" simplePos="0" relativeHeight="251707392" behindDoc="0" locked="0" layoutInCell="1" allowOverlap="1" wp14:anchorId="158E3B9A" wp14:editId="025E335D">
            <wp:simplePos x="0" y="0"/>
            <wp:positionH relativeFrom="margin">
              <wp:posOffset>1411605</wp:posOffset>
            </wp:positionH>
            <wp:positionV relativeFrom="paragraph">
              <wp:posOffset>3992245</wp:posOffset>
            </wp:positionV>
            <wp:extent cx="3158490" cy="3406775"/>
            <wp:effectExtent l="19050" t="19050" r="22860" b="222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158490" cy="34067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766FB">
        <w:drawing>
          <wp:anchor distT="0" distB="0" distL="114300" distR="114300" simplePos="0" relativeHeight="251705344" behindDoc="0" locked="0" layoutInCell="1" allowOverlap="1" wp14:anchorId="0D6E3EE8" wp14:editId="3ACB8258">
            <wp:simplePos x="0" y="0"/>
            <wp:positionH relativeFrom="margin">
              <wp:posOffset>1459230</wp:posOffset>
            </wp:positionH>
            <wp:positionV relativeFrom="paragraph">
              <wp:posOffset>325755</wp:posOffset>
            </wp:positionV>
            <wp:extent cx="3061970" cy="3284855"/>
            <wp:effectExtent l="19050" t="19050" r="24130" b="1079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061970" cy="32848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6FB">
        <mc:AlternateContent>
          <mc:Choice Requires="wps">
            <w:drawing>
              <wp:anchor distT="0" distB="0" distL="114300" distR="114300" simplePos="0" relativeHeight="251706368" behindDoc="0" locked="0" layoutInCell="1" allowOverlap="1" wp14:anchorId="3BAE2763" wp14:editId="64A1B453">
                <wp:simplePos x="0" y="0"/>
                <wp:positionH relativeFrom="column">
                  <wp:posOffset>428625</wp:posOffset>
                </wp:positionH>
                <wp:positionV relativeFrom="paragraph">
                  <wp:posOffset>3688715</wp:posOffset>
                </wp:positionV>
                <wp:extent cx="513080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7C96FA15" w14:textId="24A9557B" w:rsidR="00F766FB" w:rsidRPr="00E9007F" w:rsidRDefault="00F766FB" w:rsidP="00F766FB">
                            <w:pPr>
                              <w:pStyle w:val="Caption"/>
                              <w:spacing w:before="0"/>
                              <w:jc w:val="center"/>
                              <w:rPr>
                                <w:color w:val="808080" w:themeColor="background1" w:themeShade="80"/>
                                <w:sz w:val="22"/>
                                <w:szCs w:val="22"/>
                              </w:rPr>
                            </w:pPr>
                            <w:r w:rsidRPr="00E9007F">
                              <w:rPr>
                                <w:sz w:val="22"/>
                                <w:szCs w:val="22"/>
                              </w:rPr>
                              <w:t xml:space="preserve">Figure </w:t>
                            </w:r>
                            <w:r>
                              <w:rPr>
                                <w:sz w:val="22"/>
                                <w:szCs w:val="22"/>
                              </w:rPr>
                              <w:t>3</w:t>
                            </w:r>
                            <w:r w:rsidRPr="00E9007F">
                              <w:rPr>
                                <w:sz w:val="22"/>
                                <w:szCs w:val="22"/>
                              </w:rPr>
                              <w:t xml:space="preserve">: </w:t>
                            </w:r>
                            <w:r>
                              <w:rPr>
                                <w:sz w:val="22"/>
                                <w:szCs w:val="22"/>
                              </w:rPr>
                              <w:t xml:space="preserve">Q(t) = </w:t>
                            </w:r>
                            <w:r w:rsidR="00D645C0">
                              <w:rPr>
                                <w:sz w:val="22"/>
                                <w:szCs w:val="22"/>
                              </w:rPr>
                              <w:t>1</w:t>
                            </w:r>
                            <w:r>
                              <w:rPr>
                                <w:sz w:val="22"/>
                                <w:szCs w:val="22"/>
                              </w:rPr>
                              <w:t>, D = 0; Q(t+1)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E2763" id="Text Box 53" o:spid="_x0000_s1044" type="#_x0000_t202" style="position:absolute;margin-left:33.75pt;margin-top:290.45pt;width:40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" stroked="f">
                <v:textbox style="mso-fit-shape-to-text:t" inset="0,0,0,0">
                  <w:txbxContent>
                    <w:p w14:paraId="7C96FA15" w14:textId="24A9557B" w:rsidR="00F766FB" w:rsidRPr="00E9007F" w:rsidRDefault="00F766FB" w:rsidP="00F766FB">
                      <w:pPr>
                        <w:pStyle w:val="Caption"/>
                        <w:spacing w:before="0"/>
                        <w:jc w:val="center"/>
                        <w:rPr>
                          <w:color w:val="808080" w:themeColor="background1" w:themeShade="80"/>
                          <w:sz w:val="22"/>
                          <w:szCs w:val="22"/>
                        </w:rPr>
                      </w:pPr>
                      <w:r w:rsidRPr="00E9007F">
                        <w:rPr>
                          <w:sz w:val="22"/>
                          <w:szCs w:val="22"/>
                        </w:rPr>
                        <w:t xml:space="preserve">Figure </w:t>
                      </w:r>
                      <w:r>
                        <w:rPr>
                          <w:sz w:val="22"/>
                          <w:szCs w:val="22"/>
                        </w:rPr>
                        <w:t>3</w:t>
                      </w:r>
                      <w:r w:rsidRPr="00E9007F">
                        <w:rPr>
                          <w:sz w:val="22"/>
                          <w:szCs w:val="22"/>
                        </w:rPr>
                        <w:t xml:space="preserve">: </w:t>
                      </w:r>
                      <w:r>
                        <w:rPr>
                          <w:sz w:val="22"/>
                          <w:szCs w:val="22"/>
                        </w:rPr>
                        <w:t xml:space="preserve">Q(t) = </w:t>
                      </w:r>
                      <w:r w:rsidR="00D645C0">
                        <w:rPr>
                          <w:sz w:val="22"/>
                          <w:szCs w:val="22"/>
                        </w:rPr>
                        <w:t>1</w:t>
                      </w:r>
                      <w:r>
                        <w:rPr>
                          <w:sz w:val="22"/>
                          <w:szCs w:val="22"/>
                        </w:rPr>
                        <w:t>, D = 0; Q(t+1) = 0</w:t>
                      </w:r>
                    </w:p>
                  </w:txbxContent>
                </v:textbox>
                <w10:wrap type="square"/>
              </v:shape>
            </w:pict>
          </mc:Fallback>
        </mc:AlternateContent>
      </w:r>
      <w:r w:rsidRPr="00F766FB">
        <mc:AlternateContent>
          <mc:Choice Requires="wps">
            <w:drawing>
              <wp:anchor distT="0" distB="0" distL="114300" distR="114300" simplePos="0" relativeHeight="251708416" behindDoc="0" locked="0" layoutInCell="1" allowOverlap="1" wp14:anchorId="38E4AA4A" wp14:editId="1CFD2ADC">
                <wp:simplePos x="0" y="0"/>
                <wp:positionH relativeFrom="margin">
                  <wp:posOffset>422694</wp:posOffset>
                </wp:positionH>
                <wp:positionV relativeFrom="paragraph">
                  <wp:posOffset>7477125</wp:posOffset>
                </wp:positionV>
                <wp:extent cx="5130800" cy="635"/>
                <wp:effectExtent l="0" t="0" r="0" b="635"/>
                <wp:wrapSquare wrapText="bothSides"/>
                <wp:docPr id="54" name="Text Box 54"/>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26A14129" w14:textId="7E3A7BEA" w:rsidR="00F766FB" w:rsidRPr="00E9007F" w:rsidRDefault="00F766FB" w:rsidP="00F766FB">
                            <w:pPr>
                              <w:pStyle w:val="Caption"/>
                              <w:spacing w:before="0"/>
                              <w:jc w:val="center"/>
                              <w:rPr>
                                <w:color w:val="808080" w:themeColor="background1" w:themeShade="80"/>
                                <w:sz w:val="22"/>
                                <w:szCs w:val="22"/>
                              </w:rPr>
                            </w:pPr>
                            <w:r w:rsidRPr="00E9007F">
                              <w:rPr>
                                <w:sz w:val="22"/>
                                <w:szCs w:val="22"/>
                              </w:rPr>
                              <w:t xml:space="preserve">Figure </w:t>
                            </w:r>
                            <w:r w:rsidR="00D645C0">
                              <w:rPr>
                                <w:sz w:val="22"/>
                                <w:szCs w:val="22"/>
                              </w:rPr>
                              <w:t>4</w:t>
                            </w:r>
                            <w:r w:rsidRPr="00E9007F">
                              <w:rPr>
                                <w:sz w:val="22"/>
                                <w:szCs w:val="22"/>
                              </w:rPr>
                              <w:t xml:space="preserve">: </w:t>
                            </w:r>
                            <w:r>
                              <w:rPr>
                                <w:sz w:val="22"/>
                                <w:szCs w:val="22"/>
                              </w:rPr>
                              <w:t xml:space="preserve">Q(t) = </w:t>
                            </w:r>
                            <w:r w:rsidR="00D645C0">
                              <w:rPr>
                                <w:sz w:val="22"/>
                                <w:szCs w:val="22"/>
                              </w:rPr>
                              <w:t>1</w:t>
                            </w:r>
                            <w:r>
                              <w:rPr>
                                <w:sz w:val="22"/>
                                <w:szCs w:val="22"/>
                              </w:rPr>
                              <w:t>, D = 1; Q(t+1)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AA4A" id="Text Box 54" o:spid="_x0000_s1045" type="#_x0000_t202" style="position:absolute;margin-left:33.3pt;margin-top:588.75pt;width:404pt;height:.0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WY5MAIAAGcEAAAOAAAAZHJzL2Uyb0RvYy54bWysVMFu2zAMvQ/YPwi6L3bape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" stroked="f">
                <v:textbox style="mso-fit-shape-to-text:t" inset="0,0,0,0">
                  <w:txbxContent>
                    <w:p w14:paraId="26A14129" w14:textId="7E3A7BEA" w:rsidR="00F766FB" w:rsidRPr="00E9007F" w:rsidRDefault="00F766FB" w:rsidP="00F766FB">
                      <w:pPr>
                        <w:pStyle w:val="Caption"/>
                        <w:spacing w:before="0"/>
                        <w:jc w:val="center"/>
                        <w:rPr>
                          <w:color w:val="808080" w:themeColor="background1" w:themeShade="80"/>
                          <w:sz w:val="22"/>
                          <w:szCs w:val="22"/>
                        </w:rPr>
                      </w:pPr>
                      <w:r w:rsidRPr="00E9007F">
                        <w:rPr>
                          <w:sz w:val="22"/>
                          <w:szCs w:val="22"/>
                        </w:rPr>
                        <w:t xml:space="preserve">Figure </w:t>
                      </w:r>
                      <w:r w:rsidR="00D645C0">
                        <w:rPr>
                          <w:sz w:val="22"/>
                          <w:szCs w:val="22"/>
                        </w:rPr>
                        <w:t>4</w:t>
                      </w:r>
                      <w:r w:rsidRPr="00E9007F">
                        <w:rPr>
                          <w:sz w:val="22"/>
                          <w:szCs w:val="22"/>
                        </w:rPr>
                        <w:t xml:space="preserve">: </w:t>
                      </w:r>
                      <w:r>
                        <w:rPr>
                          <w:sz w:val="22"/>
                          <w:szCs w:val="22"/>
                        </w:rPr>
                        <w:t xml:space="preserve">Q(t) = </w:t>
                      </w:r>
                      <w:r w:rsidR="00D645C0">
                        <w:rPr>
                          <w:sz w:val="22"/>
                          <w:szCs w:val="22"/>
                        </w:rPr>
                        <w:t>1</w:t>
                      </w:r>
                      <w:r>
                        <w:rPr>
                          <w:sz w:val="22"/>
                          <w:szCs w:val="22"/>
                        </w:rPr>
                        <w:t>, D = 1; Q(t+1) = 1</w:t>
                      </w:r>
                    </w:p>
                  </w:txbxContent>
                </v:textbox>
                <w10:wrap type="square" anchorx="margin"/>
              </v:shape>
            </w:pict>
          </mc:Fallback>
        </mc:AlternateContent>
      </w:r>
    </w:p>
    <w:sectPr w:rsidR="00273BA6" w:rsidRPr="000040C5" w:rsidSect="00A06E32">
      <w:headerReference w:type="default" r:id="rId39"/>
      <w:footerReference w:type="default" r:id="rId40"/>
      <w:headerReference w:type="first" r:id="rId41"/>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3B4A11" w14:textId="77777777" w:rsidR="00D820F9" w:rsidRDefault="00D820F9" w:rsidP="008606AB">
      <w:r>
        <w:separator/>
      </w:r>
    </w:p>
  </w:endnote>
  <w:endnote w:type="continuationSeparator" w:id="0">
    <w:p w14:paraId="550132BC" w14:textId="77777777" w:rsidR="00D820F9" w:rsidRDefault="00D820F9"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50566E" w14:textId="52FA7FC5" w:rsidR="008D187A" w:rsidRPr="00E81B4B" w:rsidRDefault="00D820F9" w:rsidP="00E81B4B">
    <w:pPr>
      <w:pStyle w:val="Footer"/>
    </w:pPr>
    <w:sdt>
      <w:sdtPr>
        <w:alias w:val="Title"/>
        <w:tag w:val=""/>
        <w:id w:val="-1461030722"/>
        <w:placeholder>
          <w:docPart w:val="68DB450D216C40F086CB3C03BC8794C5"/>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F5E1A">
          <w:t>Digital Logic Laboratory (CS351)</w:t>
        </w:r>
      </w:sdtContent>
    </w:sdt>
    <w:r w:rsidR="00E81B4B" w:rsidRPr="00E81B4B">
      <w:t xml:space="preserve"> </w:t>
    </w:r>
    <w:r w:rsidR="004E39FD">
      <w:tab/>
    </w:r>
    <w:r w:rsidR="004E39FD">
      <w:tab/>
    </w:r>
    <w:sdt>
      <w:sdtPr>
        <w:id w:val="1328789105"/>
        <w:docPartObj>
          <w:docPartGallery w:val="Page Numbers (Bottom of Page)"/>
          <w:docPartUnique/>
        </w:docPartObj>
      </w:sdtPr>
      <w:sdtEndPr/>
      <w:sdtContent>
        <w:r w:rsidR="00B9660E" w:rsidRPr="00AD010B">
          <w:rPr>
            <w:rStyle w:val="PageNumber"/>
            <w:noProof/>
            <w:highlight w:val="lightGray"/>
          </w:rPr>
          <mc:AlternateContent>
            <mc:Choice Requires="wps">
              <w:drawing>
                <wp:anchor distT="0" distB="0" distL="114300" distR="114300" simplePos="0" relativeHeight="251659264" behindDoc="1" locked="0" layoutInCell="1" allowOverlap="1" wp14:anchorId="5BD15060" wp14:editId="08056AB0">
                  <wp:simplePos x="0" y="0"/>
                  <wp:positionH relativeFrom="page">
                    <wp:align>center</wp:align>
                  </wp:positionH>
                  <wp:positionV relativeFrom="page">
                    <wp:align>bottom</wp:align>
                  </wp:positionV>
                  <wp:extent cx="7596000" cy="644400"/>
                  <wp:effectExtent l="0" t="0" r="2540" b="381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9600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rect w14:anchorId="319AED7D" id="Rectangle 7" o:spid="_x0000_s1026" alt="&quot;&quot;" style="position:absolute;margin-left:0;margin-top:0;width:598.1pt;height:50.75pt;z-index:-251657216;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" fillcolor="#d3d3d3" stroked="f" strokeweight="1pt">
                  <w10:wrap anchorx="page" anchory="page"/>
                </v:rect>
              </w:pict>
            </mc:Fallback>
          </mc:AlternateContent>
        </w:r>
        <w:r w:rsidR="00D359E1" w:rsidRPr="00AD010B">
          <w:rPr>
            <w:rStyle w:val="PageNumber"/>
            <w:highlight w:val="lightGray"/>
          </w:rPr>
          <w:fldChar w:fldCharType="begin"/>
        </w:r>
        <w:r w:rsidR="00D359E1" w:rsidRPr="00AD010B">
          <w:rPr>
            <w:rStyle w:val="PageNumber"/>
            <w:highlight w:val="lightGray"/>
          </w:rPr>
          <w:instrText xml:space="preserve"> PAGE   \* MERGEFORMAT </w:instrText>
        </w:r>
        <w:r w:rsidR="00D359E1" w:rsidRPr="00AD010B">
          <w:rPr>
            <w:rStyle w:val="PageNumber"/>
            <w:highlight w:val="lightGray"/>
          </w:rPr>
          <w:fldChar w:fldCharType="separate"/>
        </w:r>
        <w:r w:rsidR="00D359E1" w:rsidRPr="00AD010B">
          <w:rPr>
            <w:rStyle w:val="PageNumber"/>
            <w:highlight w:val="lightGray"/>
          </w:rPr>
          <w:t>1</w:t>
        </w:r>
        <w:r w:rsidR="00D359E1"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3812CE" w14:textId="77777777" w:rsidR="00D820F9" w:rsidRDefault="00D820F9" w:rsidP="008606AB">
      <w:r>
        <w:separator/>
      </w:r>
    </w:p>
  </w:footnote>
  <w:footnote w:type="continuationSeparator" w:id="0">
    <w:p w14:paraId="6E63E721" w14:textId="77777777" w:rsidR="00D820F9" w:rsidRDefault="00D820F9"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18B16" w14:textId="77777777" w:rsidR="0030312F" w:rsidRDefault="0030312F">
    <w:pPr>
      <w:pStyle w:val="Header"/>
    </w:pPr>
    <w:r>
      <w:rPr>
        <w:noProof/>
      </w:rPr>
      <mc:AlternateContent>
        <mc:Choice Requires="wps">
          <w:drawing>
            <wp:anchor distT="0" distB="0" distL="114300" distR="114300" simplePos="0" relativeHeight="251658239" behindDoc="1" locked="0" layoutInCell="1" allowOverlap="1" wp14:anchorId="138616D6" wp14:editId="1A26C146">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E50F334" id="Rectangle 15" o:spid="_x0000_s1026" alt="&quot;&quot;"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" filled="f" strokecolor="#d3d3d3" strokeweight="20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AC8984" w14:textId="77777777" w:rsidR="00FA2A95" w:rsidRDefault="00FA2A95">
    <w:pPr>
      <w:pStyle w:val="Header"/>
    </w:pPr>
    <w:r>
      <w:rPr>
        <w:noProof/>
      </w:rPr>
      <mc:AlternateContent>
        <mc:Choice Requires="wps">
          <w:drawing>
            <wp:anchor distT="0" distB="0" distL="114300" distR="114300" simplePos="0" relativeHeight="251661312" behindDoc="1" locked="0" layoutInCell="1" allowOverlap="1" wp14:anchorId="52DAA66C" wp14:editId="292F57D3">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075683D" id="Rectangle 16" o:spid="_x0000_s1026" alt="&quot;&quot;"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ED451A"/>
    <w:multiLevelType w:val="hybridMultilevel"/>
    <w:tmpl w:val="26CA6F1C"/>
    <w:lvl w:ilvl="0" w:tplc="F234400C">
      <w:start w:val="1"/>
      <w:numFmt w:val="bullet"/>
      <w:pStyle w:val="ListParagraph"/>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10"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6"/>
  </w:num>
  <w:num w:numId="4">
    <w:abstractNumId w:val="8"/>
  </w:num>
  <w:num w:numId="5">
    <w:abstractNumId w:val="4"/>
  </w:num>
  <w:num w:numId="6">
    <w:abstractNumId w:val="5"/>
  </w:num>
  <w:num w:numId="7">
    <w:abstractNumId w:val="3"/>
  </w:num>
  <w:num w:numId="8">
    <w:abstractNumId w:val="7"/>
  </w:num>
  <w:num w:numId="9">
    <w:abstractNumId w:val="1"/>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removePersonalInformation/>
  <w:removeDateAndTime/>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7B2"/>
    <w:rsid w:val="000040C5"/>
    <w:rsid w:val="0002791A"/>
    <w:rsid w:val="0003687F"/>
    <w:rsid w:val="00057349"/>
    <w:rsid w:val="000630AD"/>
    <w:rsid w:val="0009280B"/>
    <w:rsid w:val="000F39F0"/>
    <w:rsid w:val="000F5E1A"/>
    <w:rsid w:val="00102A62"/>
    <w:rsid w:val="001307F2"/>
    <w:rsid w:val="00157987"/>
    <w:rsid w:val="001C18F6"/>
    <w:rsid w:val="00224640"/>
    <w:rsid w:val="00233809"/>
    <w:rsid w:val="00240FC4"/>
    <w:rsid w:val="002521CA"/>
    <w:rsid w:val="00265800"/>
    <w:rsid w:val="00273BA6"/>
    <w:rsid w:val="002868AC"/>
    <w:rsid w:val="002E626B"/>
    <w:rsid w:val="003022AB"/>
    <w:rsid w:val="0030312F"/>
    <w:rsid w:val="003515DC"/>
    <w:rsid w:val="003A1357"/>
    <w:rsid w:val="003A2744"/>
    <w:rsid w:val="003B0A41"/>
    <w:rsid w:val="003D656E"/>
    <w:rsid w:val="003F78E9"/>
    <w:rsid w:val="0046798E"/>
    <w:rsid w:val="004A20D6"/>
    <w:rsid w:val="004A38EC"/>
    <w:rsid w:val="004D14EE"/>
    <w:rsid w:val="004D6E68"/>
    <w:rsid w:val="004E39FD"/>
    <w:rsid w:val="004F260A"/>
    <w:rsid w:val="0052261B"/>
    <w:rsid w:val="00524BAE"/>
    <w:rsid w:val="00563311"/>
    <w:rsid w:val="0058022C"/>
    <w:rsid w:val="005979D4"/>
    <w:rsid w:val="005B2E47"/>
    <w:rsid w:val="005B34DF"/>
    <w:rsid w:val="005D7EFC"/>
    <w:rsid w:val="005E788C"/>
    <w:rsid w:val="00615616"/>
    <w:rsid w:val="00654740"/>
    <w:rsid w:val="00671403"/>
    <w:rsid w:val="00692F0D"/>
    <w:rsid w:val="00694F7A"/>
    <w:rsid w:val="006A0263"/>
    <w:rsid w:val="006C08BD"/>
    <w:rsid w:val="006C67DE"/>
    <w:rsid w:val="006E1E2D"/>
    <w:rsid w:val="006F544B"/>
    <w:rsid w:val="0070266E"/>
    <w:rsid w:val="00720DC0"/>
    <w:rsid w:val="0074607A"/>
    <w:rsid w:val="007555B9"/>
    <w:rsid w:val="007B04B0"/>
    <w:rsid w:val="007D5A3F"/>
    <w:rsid w:val="0080749A"/>
    <w:rsid w:val="008606AB"/>
    <w:rsid w:val="008A0D41"/>
    <w:rsid w:val="008D187A"/>
    <w:rsid w:val="008D25F7"/>
    <w:rsid w:val="008F1B7F"/>
    <w:rsid w:val="008F4289"/>
    <w:rsid w:val="00943598"/>
    <w:rsid w:val="00950B0F"/>
    <w:rsid w:val="0098733A"/>
    <w:rsid w:val="009A5E7C"/>
    <w:rsid w:val="009F6597"/>
    <w:rsid w:val="009F664A"/>
    <w:rsid w:val="00A0684D"/>
    <w:rsid w:val="00A06E32"/>
    <w:rsid w:val="00A32524"/>
    <w:rsid w:val="00A42533"/>
    <w:rsid w:val="00A777EF"/>
    <w:rsid w:val="00A91398"/>
    <w:rsid w:val="00AB45CE"/>
    <w:rsid w:val="00AB60FA"/>
    <w:rsid w:val="00AD010B"/>
    <w:rsid w:val="00B25981"/>
    <w:rsid w:val="00B26DBD"/>
    <w:rsid w:val="00B27281"/>
    <w:rsid w:val="00B30030"/>
    <w:rsid w:val="00B4286F"/>
    <w:rsid w:val="00B5279B"/>
    <w:rsid w:val="00B71E3C"/>
    <w:rsid w:val="00B726D8"/>
    <w:rsid w:val="00B75B8A"/>
    <w:rsid w:val="00B81AAE"/>
    <w:rsid w:val="00B9660E"/>
    <w:rsid w:val="00BA15AE"/>
    <w:rsid w:val="00BA1B4C"/>
    <w:rsid w:val="00BB76A1"/>
    <w:rsid w:val="00C13772"/>
    <w:rsid w:val="00C16233"/>
    <w:rsid w:val="00C31B26"/>
    <w:rsid w:val="00C5543E"/>
    <w:rsid w:val="00C6208F"/>
    <w:rsid w:val="00C96E5D"/>
    <w:rsid w:val="00CC0EDB"/>
    <w:rsid w:val="00CD01D6"/>
    <w:rsid w:val="00D05B00"/>
    <w:rsid w:val="00D1333B"/>
    <w:rsid w:val="00D27F37"/>
    <w:rsid w:val="00D32748"/>
    <w:rsid w:val="00D359E1"/>
    <w:rsid w:val="00D54778"/>
    <w:rsid w:val="00D57479"/>
    <w:rsid w:val="00D6410D"/>
    <w:rsid w:val="00D645C0"/>
    <w:rsid w:val="00D820F9"/>
    <w:rsid w:val="00D8227D"/>
    <w:rsid w:val="00DE2209"/>
    <w:rsid w:val="00DF799F"/>
    <w:rsid w:val="00E20E57"/>
    <w:rsid w:val="00E25ADD"/>
    <w:rsid w:val="00E81B4B"/>
    <w:rsid w:val="00E851B5"/>
    <w:rsid w:val="00EB387D"/>
    <w:rsid w:val="00EB6826"/>
    <w:rsid w:val="00EC7EB3"/>
    <w:rsid w:val="00ED7F81"/>
    <w:rsid w:val="00F005BB"/>
    <w:rsid w:val="00F026F3"/>
    <w:rsid w:val="00F03E09"/>
    <w:rsid w:val="00F04116"/>
    <w:rsid w:val="00F04CC8"/>
    <w:rsid w:val="00F364A6"/>
    <w:rsid w:val="00F45333"/>
    <w:rsid w:val="00F766FB"/>
    <w:rsid w:val="00F86808"/>
    <w:rsid w:val="00FA2A95"/>
    <w:rsid w:val="00FB0082"/>
    <w:rsid w:val="00FC12E7"/>
    <w:rsid w:val="00FC38E5"/>
    <w:rsid w:val="00FD07B2"/>
    <w:rsid w:val="00FD48D3"/>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3614B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9D4"/>
  </w:style>
  <w:style w:type="paragraph" w:styleId="Heading1">
    <w:name w:val="heading 1"/>
    <w:basedOn w:val="Normal"/>
    <w:next w:val="Normal"/>
    <w:link w:val="Heading1Char"/>
    <w:uiPriority w:val="9"/>
    <w:qFormat/>
    <w:rsid w:val="00B30030"/>
    <w:pPr>
      <w:keepNext/>
      <w:spacing w:before="600" w:after="300"/>
      <w:outlineLvl w:val="0"/>
    </w:pPr>
    <w:rPr>
      <w:rFonts w:asciiTheme="majorHAnsi" w:hAnsiTheme="majorHAnsi"/>
      <w:b/>
      <w:bCs/>
      <w:sz w:val="72"/>
      <w:szCs w:val="18"/>
    </w:rPr>
  </w:style>
  <w:style w:type="paragraph" w:styleId="Heading2">
    <w:name w:val="heading 2"/>
    <w:basedOn w:val="Normal"/>
    <w:next w:val="Normal"/>
    <w:link w:val="Heading2Char"/>
    <w:uiPriority w:val="9"/>
    <w:unhideWhenUsed/>
    <w:qFormat/>
    <w:rsid w:val="00B30030"/>
    <w:pPr>
      <w:keepNext/>
      <w:spacing w:before="240" w:after="120"/>
      <w:outlineLvl w:val="1"/>
    </w:pPr>
    <w:rPr>
      <w:rFonts w:asciiTheme="majorHAnsi" w:hAnsiTheme="majorHAnsi"/>
      <w:bCs/>
      <w:color w:val="4472C4" w:themeColor="accent1"/>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B30030"/>
    <w:rPr>
      <w:rFonts w:asciiTheme="majorHAnsi" w:hAnsiTheme="majorHAnsi"/>
      <w:b/>
      <w:bCs/>
      <w:sz w:val="72"/>
      <w:szCs w:val="18"/>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B30030"/>
    <w:rPr>
      <w:rFonts w:asciiTheme="majorHAnsi" w:hAnsiTheme="majorHAnsi"/>
      <w:bCs/>
      <w:color w:val="4472C4" w:themeColor="accent1"/>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semiHidden/>
    <w:rsid w:val="00CD01D6"/>
    <w:pPr>
      <w:numPr>
        <w:numId w:val="3"/>
      </w:numPr>
      <w:ind w:left="244" w:hanging="357"/>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qFormat/>
    <w:rsid w:val="008F4289"/>
    <w:pPr>
      <w:spacing w:before="480" w:after="120"/>
    </w:pPr>
    <w:rPr>
      <w:iCs/>
      <w:color w:val="4472C4" w:themeColor="accent1"/>
      <w:sz w:val="36"/>
      <w:szCs w:val="18"/>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DefaultParagraphFont"/>
    <w:link w:val="CoverHead2"/>
    <w:uiPriority w:val="10"/>
    <w:rsid w:val="005979D4"/>
    <w:rPr>
      <w:color w:val="4472C4" w:themeColor="accent1"/>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hir\AppData\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DAC2F47D1F84EBFB4A8695C7F963847"/>
        <w:category>
          <w:name w:val="General"/>
          <w:gallery w:val="placeholder"/>
        </w:category>
        <w:types>
          <w:type w:val="bbPlcHdr"/>
        </w:types>
        <w:behaviors>
          <w:behavior w:val="content"/>
        </w:behaviors>
        <w:guid w:val="{947C20DD-3959-47B6-97AB-4964F5AA3E45}"/>
      </w:docPartPr>
      <w:docPartBody>
        <w:p w:rsidR="00000000" w:rsidRDefault="008B678F">
          <w:pPr>
            <w:pStyle w:val="4DAC2F47D1F84EBFB4A8695C7F963847"/>
          </w:pPr>
          <w:r w:rsidRPr="000040C5">
            <w:t>Student:</w:t>
          </w:r>
        </w:p>
      </w:docPartBody>
    </w:docPart>
    <w:docPart>
      <w:docPartPr>
        <w:name w:val="F6EC0B9D59274D0CB0F5DB8E4EF65555"/>
        <w:category>
          <w:name w:val="General"/>
          <w:gallery w:val="placeholder"/>
        </w:category>
        <w:types>
          <w:type w:val="bbPlcHdr"/>
        </w:types>
        <w:behaviors>
          <w:behavior w:val="content"/>
        </w:behaviors>
        <w:guid w:val="{3E566A7D-2683-454B-AD34-0EBB082F620E}"/>
      </w:docPartPr>
      <w:docPartBody>
        <w:p w:rsidR="00000000" w:rsidRDefault="008B678F">
          <w:pPr>
            <w:pStyle w:val="F6EC0B9D59274D0CB0F5DB8E4EF65555"/>
          </w:pPr>
          <w:r w:rsidRPr="000040C5">
            <w:t>Teacher:</w:t>
          </w:r>
        </w:p>
      </w:docPartBody>
    </w:docPart>
    <w:docPart>
      <w:docPartPr>
        <w:name w:val="56F875DD3CFF4A93829E62F2700019A6"/>
        <w:category>
          <w:name w:val="General"/>
          <w:gallery w:val="placeholder"/>
        </w:category>
        <w:types>
          <w:type w:val="bbPlcHdr"/>
        </w:types>
        <w:behaviors>
          <w:behavior w:val="content"/>
        </w:behaviors>
        <w:guid w:val="{257D27AF-C970-42DF-BAC8-1257E370135D}"/>
      </w:docPartPr>
      <w:docPartBody>
        <w:p w:rsidR="00000000" w:rsidRDefault="008B678F">
          <w:pPr>
            <w:pStyle w:val="56F875DD3CFF4A93829E62F2700019A6"/>
          </w:pPr>
          <w:r w:rsidRPr="000040C5">
            <w:t>Course:</w:t>
          </w:r>
        </w:p>
      </w:docPartBody>
    </w:docPart>
    <w:docPart>
      <w:docPartPr>
        <w:name w:val="F4D471E90B7E4A3C94F44D6D02621B6E"/>
        <w:category>
          <w:name w:val="General"/>
          <w:gallery w:val="placeholder"/>
        </w:category>
        <w:types>
          <w:type w:val="bbPlcHdr"/>
        </w:types>
        <w:behaviors>
          <w:behavior w:val="content"/>
        </w:behaviors>
        <w:guid w:val="{2C682EE2-D2FF-4983-863C-A0A32DF5971A}"/>
      </w:docPartPr>
      <w:docPartBody>
        <w:p w:rsidR="00000000" w:rsidRDefault="008B678F">
          <w:pPr>
            <w:pStyle w:val="F4D471E90B7E4A3C94F44D6D02621B6E"/>
          </w:pPr>
          <w:r w:rsidRPr="000040C5">
            <w:t>Course title</w:t>
          </w:r>
        </w:p>
      </w:docPartBody>
    </w:docPart>
    <w:docPart>
      <w:docPartPr>
        <w:name w:val="68DB450D216C40F086CB3C03BC8794C5"/>
        <w:category>
          <w:name w:val="General"/>
          <w:gallery w:val="placeholder"/>
        </w:category>
        <w:types>
          <w:type w:val="bbPlcHdr"/>
        </w:types>
        <w:behaviors>
          <w:behavior w:val="content"/>
        </w:behaviors>
        <w:guid w:val="{5C88E2AF-AE15-4C29-853D-F9A1703522CB}"/>
      </w:docPartPr>
      <w:docPartBody>
        <w:p w:rsidR="00000000" w:rsidRDefault="008B678F">
          <w:pPr>
            <w:pStyle w:val="68DB450D216C40F086CB3C03BC8794C5"/>
          </w:pPr>
          <w:r w:rsidRPr="000040C5">
            <w:t xml:space="preserve">Neque porro quisquam est, qui dolorem ipsum quia dolor sit amet, consectetur, adipisci </w:t>
          </w:r>
          <w:r w:rsidRPr="000040C5">
            <w:t>velit, sed quia non numquam eius modi tempora incidunt ut labore et dolore magnam aliquam quaerat voluptatem. Ut enim ad minima veniam, quis nostrum exercitationem ullam corporis suscipit laboriosam, nisi ut aliquid ex ea commodi consequatur?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78F"/>
    <w:rsid w:val="008B67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spacing w:before="240" w:after="120" w:line="240" w:lineRule="auto"/>
      <w:outlineLvl w:val="1"/>
    </w:pPr>
    <w:rPr>
      <w:rFonts w:asciiTheme="majorHAnsi" w:eastAsiaTheme="minorHAnsi" w:hAnsiTheme="majorHAnsi"/>
      <w:bCs/>
      <w:color w:val="4472C4" w:themeColor="accent1"/>
      <w:sz w:val="36"/>
      <w:szCs w:val="5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val="0"/>
      <w:iCs/>
      <w:color w:val="4472C4" w:themeColor="accent1"/>
    </w:rPr>
  </w:style>
  <w:style w:type="paragraph" w:customStyle="1" w:styleId="AEA95B1B084D4BA4830DE97194CE186C">
    <w:name w:val="AEA95B1B084D4BA4830DE97194CE186C"/>
  </w:style>
  <w:style w:type="paragraph" w:customStyle="1" w:styleId="31D4F69318364138AC053C38D584814F">
    <w:name w:val="31D4F69318364138AC053C38D584814F"/>
  </w:style>
  <w:style w:type="paragraph" w:customStyle="1" w:styleId="2376A41F3FB74D2DB1DE69F4C28B52B8">
    <w:name w:val="2376A41F3FB74D2DB1DE69F4C28B52B8"/>
  </w:style>
  <w:style w:type="paragraph" w:customStyle="1" w:styleId="4DAC2F47D1F84EBFB4A8695C7F963847">
    <w:name w:val="4DAC2F47D1F84EBFB4A8695C7F963847"/>
  </w:style>
  <w:style w:type="paragraph" w:customStyle="1" w:styleId="E1B5B34EC44145B6B144150990CA3BF7">
    <w:name w:val="E1B5B34EC44145B6B144150990CA3BF7"/>
  </w:style>
  <w:style w:type="paragraph" w:customStyle="1" w:styleId="F6EC0B9D59274D0CB0F5DB8E4EF65555">
    <w:name w:val="F6EC0B9D59274D0CB0F5DB8E4EF65555"/>
  </w:style>
  <w:style w:type="paragraph" w:customStyle="1" w:styleId="769F608982294A0CA84F707B8E7F85E9">
    <w:name w:val="769F608982294A0CA84F707B8E7F85E9"/>
  </w:style>
  <w:style w:type="paragraph" w:customStyle="1" w:styleId="56F875DD3CFF4A93829E62F2700019A6">
    <w:name w:val="56F875DD3CFF4A93829E62F2700019A6"/>
  </w:style>
  <w:style w:type="paragraph" w:customStyle="1" w:styleId="F4D471E90B7E4A3C94F44D6D02621B6E">
    <w:name w:val="F4D471E90B7E4A3C94F44D6D02621B6E"/>
  </w:style>
  <w:style w:type="paragraph" w:customStyle="1" w:styleId="41015DFDD01345FEA7F6E2F9D628827B">
    <w:name w:val="41015DFDD01345FEA7F6E2F9D628827B"/>
  </w:style>
  <w:style w:type="paragraph" w:customStyle="1" w:styleId="0C4E7BFAE15945D9881A59CB08A2FEF6">
    <w:name w:val="0C4E7BFAE15945D9881A59CB08A2FEF6"/>
  </w:style>
  <w:style w:type="paragraph" w:customStyle="1" w:styleId="5F06F89373CF46D7BECCB1037A972787">
    <w:name w:val="5F06F89373CF46D7BECCB1037A972787"/>
  </w:style>
  <w:style w:type="paragraph" w:customStyle="1" w:styleId="36109E5B1EC14923BFCAC89C9664D2B0">
    <w:name w:val="36109E5B1EC14923BFCAC89C9664D2B0"/>
  </w:style>
  <w:style w:type="paragraph" w:customStyle="1" w:styleId="17B77A945E544D37A035E46B351102FC">
    <w:name w:val="17B77A945E544D37A035E46B351102FC"/>
  </w:style>
  <w:style w:type="paragraph" w:customStyle="1" w:styleId="5D48255DE1D940E88CC8AE7961663A99">
    <w:name w:val="5D48255DE1D940E88CC8AE7961663A99"/>
  </w:style>
  <w:style w:type="paragraph" w:customStyle="1" w:styleId="19BB8C9C943C4CA897C6D9D5E364B429">
    <w:name w:val="19BB8C9C943C4CA897C6D9D5E364B429"/>
  </w:style>
  <w:style w:type="paragraph" w:customStyle="1" w:styleId="6B0783728D004A72820749120825B97C">
    <w:name w:val="6B0783728D004A72820749120825B97C"/>
  </w:style>
  <w:style w:type="paragraph" w:customStyle="1" w:styleId="37103ADB07384C0DB1F214D4BC62AF88">
    <w:name w:val="37103ADB07384C0DB1F214D4BC62AF88"/>
  </w:style>
  <w:style w:type="paragraph" w:customStyle="1" w:styleId="6352361E891049659F2FEF4DB88B76E4">
    <w:name w:val="6352361E891049659F2FEF4DB88B76E4"/>
  </w:style>
  <w:style w:type="paragraph" w:customStyle="1" w:styleId="689C5B6341DE4B858E5F6EDC37448D73">
    <w:name w:val="689C5B6341DE4B858E5F6EDC37448D73"/>
  </w:style>
  <w:style w:type="paragraph" w:customStyle="1" w:styleId="45E7D81515FC40AEBD72B9F201C3998B">
    <w:name w:val="45E7D81515FC40AEBD72B9F201C3998B"/>
  </w:style>
  <w:style w:type="paragraph" w:customStyle="1" w:styleId="EBEAF525C59B4E9B9F9797CFCC54BE3A">
    <w:name w:val="EBEAF525C59B4E9B9F9797CFCC54BE3A"/>
  </w:style>
  <w:style w:type="paragraph" w:customStyle="1" w:styleId="4CE9A16BE7164964B360D1DBB637DE44">
    <w:name w:val="4CE9A16BE7164964B360D1DBB637DE44"/>
  </w:style>
  <w:style w:type="paragraph" w:customStyle="1" w:styleId="0D5F4A5AFC484943BE0CE17F3A52076B">
    <w:name w:val="0D5F4A5AFC484943BE0CE17F3A52076B"/>
  </w:style>
  <w:style w:type="paragraph" w:customStyle="1" w:styleId="96A48DFE2A8A438A9FA7C06019BDD07E">
    <w:name w:val="96A48DFE2A8A438A9FA7C06019BDD07E"/>
  </w:style>
  <w:style w:type="paragraph" w:customStyle="1" w:styleId="2321C9D190E64CF4B830DCD32E6E2510">
    <w:name w:val="2321C9D190E64CF4B830DCD32E6E2510"/>
  </w:style>
  <w:style w:type="paragraph" w:styleId="ListBullet">
    <w:name w:val="List Bullet"/>
    <w:basedOn w:val="Normal"/>
    <w:uiPriority w:val="99"/>
    <w:qFormat/>
    <w:pPr>
      <w:numPr>
        <w:numId w:val="1"/>
      </w:numPr>
      <w:tabs>
        <w:tab w:val="clear" w:pos="360"/>
      </w:tabs>
      <w:spacing w:after="0" w:line="240" w:lineRule="auto"/>
      <w:contextualSpacing/>
    </w:pPr>
    <w:rPr>
      <w:rFonts w:eastAsiaTheme="minorHAnsi"/>
      <w:color w:val="808080" w:themeColor="background1" w:themeShade="80"/>
      <w:sz w:val="26"/>
      <w:szCs w:val="26"/>
      <w:lang w:val="en-US" w:eastAsia="en-US"/>
    </w:rPr>
  </w:style>
  <w:style w:type="numbering" w:customStyle="1" w:styleId="BullettedList">
    <w:name w:val="BullettedList"/>
    <w:uiPriority w:val="99"/>
    <w:pPr>
      <w:numPr>
        <w:numId w:val="1"/>
      </w:numPr>
    </w:pPr>
  </w:style>
  <w:style w:type="paragraph" w:styleId="ListBullet2">
    <w:name w:val="List Bullet 2"/>
    <w:basedOn w:val="Normal"/>
    <w:uiPriority w:val="99"/>
    <w:semiHidden/>
    <w:unhideWhenUsed/>
    <w:pPr>
      <w:numPr>
        <w:ilvl w:val="1"/>
        <w:numId w:val="1"/>
      </w:numPr>
      <w:spacing w:line="240" w:lineRule="auto"/>
      <w:contextualSpacing/>
    </w:pPr>
    <w:rPr>
      <w:rFonts w:eastAsiaTheme="minorHAnsi"/>
      <w:color w:val="808080" w:themeColor="background1" w:themeShade="80"/>
      <w:sz w:val="26"/>
      <w:szCs w:val="26"/>
      <w:lang w:val="en-US" w:eastAsia="en-US"/>
    </w:rPr>
  </w:style>
  <w:style w:type="paragraph" w:customStyle="1" w:styleId="439A3EE76B5C40359899545EAC74F0D6">
    <w:name w:val="439A3EE76B5C40359899545EAC74F0D6"/>
  </w:style>
  <w:style w:type="paragraph" w:customStyle="1" w:styleId="3F19FAB3B5054A02997D58BAED763D6B">
    <w:name w:val="3F19FAB3B5054A02997D58BAED763D6B"/>
  </w:style>
  <w:style w:type="paragraph" w:customStyle="1" w:styleId="7DCE7A38ADE340E091D4B0D90267CEDE">
    <w:name w:val="7DCE7A38ADE340E091D4B0D90267CEDE"/>
  </w:style>
  <w:style w:type="paragraph" w:customStyle="1" w:styleId="8172397D54644418B82805A7DCA3EE9F">
    <w:name w:val="8172397D54644418B82805A7DCA3EE9F"/>
  </w:style>
  <w:style w:type="paragraph" w:customStyle="1" w:styleId="5FCC58EA37074705911C27770B77EDCD">
    <w:name w:val="5FCC58EA37074705911C27770B77EDCD"/>
  </w:style>
  <w:style w:type="paragraph" w:customStyle="1" w:styleId="ABA667AC0B894671B9E12C5B32608E4D">
    <w:name w:val="ABA667AC0B894671B9E12C5B32608E4D"/>
  </w:style>
  <w:style w:type="paragraph" w:customStyle="1" w:styleId="BE12C7B594264F2581C11189173A28DB">
    <w:name w:val="BE12C7B594264F2581C11189173A28DB"/>
  </w:style>
  <w:style w:type="paragraph" w:customStyle="1" w:styleId="79377050E72846039702751D478127FD">
    <w:name w:val="79377050E72846039702751D478127FD"/>
  </w:style>
  <w:style w:type="paragraph" w:customStyle="1" w:styleId="68DB450D216C40F086CB3C03BC8794C5">
    <w:name w:val="68DB450D216C40F086CB3C03BC8794C5"/>
  </w:style>
  <w:style w:type="paragraph" w:customStyle="1" w:styleId="8657863BECFE43E79C6D1F67D09AAB85">
    <w:name w:val="8657863BECFE43E79C6D1F67D09AAB85"/>
  </w:style>
  <w:style w:type="paragraph" w:customStyle="1" w:styleId="72388A5407AF46638A37A4B860DFC57C">
    <w:name w:val="72388A5407AF46638A37A4B860DFC57C"/>
  </w:style>
  <w:style w:type="paragraph" w:customStyle="1" w:styleId="930E9FBE38C1489BA72D17795948807B">
    <w:name w:val="930E9FBE38C1489BA72D17795948807B"/>
  </w:style>
  <w:style w:type="paragraph" w:customStyle="1" w:styleId="0E981B4ADB0D4E949B3163265497B9EA">
    <w:name w:val="0E981B4ADB0D4E949B3163265497B9EA"/>
  </w:style>
  <w:style w:type="character" w:customStyle="1" w:styleId="Heading2Char">
    <w:name w:val="Heading 2 Char"/>
    <w:basedOn w:val="DefaultParagraphFont"/>
    <w:link w:val="Heading2"/>
    <w:uiPriority w:val="9"/>
    <w:rPr>
      <w:rFonts w:asciiTheme="majorHAnsi" w:eastAsiaTheme="minorHAnsi" w:hAnsiTheme="majorHAnsi"/>
      <w:bCs/>
      <w:color w:val="4472C4" w:themeColor="accent1"/>
      <w:sz w:val="36"/>
      <w:szCs w:val="56"/>
      <w:lang w:val="en-US" w:eastAsia="en-US"/>
    </w:rPr>
  </w:style>
  <w:style w:type="paragraph" w:customStyle="1" w:styleId="1ED613C248654F92A10C319771D2001A">
    <w:name w:val="1ED613C248654F92A10C319771D2001A"/>
  </w:style>
  <w:style w:type="paragraph" w:customStyle="1" w:styleId="B16A282CAC4F4D1DAD135CFC0042C79A">
    <w:name w:val="B16A282CAC4F4D1DAD135CFC0042C79A"/>
  </w:style>
  <w:style w:type="paragraph" w:customStyle="1" w:styleId="54D307A4F53D46088856868528449B2D">
    <w:name w:val="54D307A4F53D46088856868528449B2D"/>
  </w:style>
  <w:style w:type="paragraph" w:customStyle="1" w:styleId="378C2FD97D7C4260847626EE21954213">
    <w:name w:val="378C2FD97D7C4260847626EE21954213"/>
  </w:style>
  <w:style w:type="paragraph" w:customStyle="1" w:styleId="7DE4C214D26146259D996D6E9415F9FC">
    <w:name w:val="7DE4C214D26146259D996D6E9415F9FC"/>
  </w:style>
  <w:style w:type="paragraph" w:customStyle="1" w:styleId="6DFAA040499543A7B10CF5FCD0930BB3">
    <w:name w:val="6DFAA040499543A7B10CF5FCD0930BB3"/>
  </w:style>
  <w:style w:type="paragraph" w:customStyle="1" w:styleId="E9ECAB3D9B1C40E4B91CDDA62DFDE275">
    <w:name w:val="E9ECAB3D9B1C40E4B91CDDA62DFDE275"/>
  </w:style>
  <w:style w:type="paragraph" w:customStyle="1" w:styleId="999DACBA0EE144B48E96DBD25D86DB86">
    <w:name w:val="999DACBA0EE144B48E96DBD25D86DB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3.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20</Pages>
  <Words>53</Words>
  <Characters>303</Characters>
  <Application>Microsoft Office Word</Application>
  <DocSecurity>0</DocSecurity>
  <Lines>2</Lines>
  <Paragraphs>1</Paragraphs>
  <ScaleCrop>false</ScaleCrop>
  <Company/>
  <LinksUpToDate>false</LinksUpToDate>
  <CharactersWithSpaces>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Logic Laboratory (CS351)</dc:title>
  <dc:subject/>
  <dc:creator/>
  <cp:keywords/>
  <dc:description/>
  <cp:lastModifiedBy/>
  <cp:revision>1</cp:revision>
  <dcterms:created xsi:type="dcterms:W3CDTF">2020-11-17T14:46:00Z</dcterms:created>
  <dcterms:modified xsi:type="dcterms:W3CDTF">2020-11-17T16:39:00Z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